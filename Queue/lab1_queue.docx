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69440" w14:textId="77777777" w:rsidR="00CD6A62" w:rsidRDefault="00CD6A62" w:rsidP="00CD6A62">
      <w:pPr>
        <w:pStyle w:val="a4"/>
        <w:jc w:val="center"/>
      </w:pPr>
      <w:r>
        <w:t>Министерство образования Республики Беларусь</w:t>
      </w:r>
    </w:p>
    <w:p w14:paraId="2AD24CFE" w14:textId="77777777" w:rsidR="00CD6A62" w:rsidRDefault="00CD6A62" w:rsidP="00CD6A62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60E07BEC" w14:textId="77777777" w:rsidR="00CD6A62" w:rsidRDefault="00CD6A62" w:rsidP="00CD6A62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EFEE9CC" w14:textId="77777777" w:rsidR="00CD6A62" w:rsidRDefault="00CD6A62" w:rsidP="00CD6A62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345C0184" w14:textId="77777777" w:rsidR="00CD6A62" w:rsidRPr="004F0BD4" w:rsidRDefault="00CD6A62" w:rsidP="00CD6A62"/>
    <w:p w14:paraId="48B2E697" w14:textId="77777777" w:rsidR="00CD6A62" w:rsidRPr="004F0BD4" w:rsidRDefault="00CD6A62" w:rsidP="00CD6A62"/>
    <w:p w14:paraId="12450D31" w14:textId="77777777" w:rsidR="00CD6A62" w:rsidRDefault="00CD6A62" w:rsidP="00CD6A62">
      <w:pPr>
        <w:pStyle w:val="a4"/>
      </w:pPr>
      <w:r>
        <w:t>Факультет компьютерных систем и сетей</w:t>
      </w:r>
    </w:p>
    <w:p w14:paraId="7E17DE93" w14:textId="77777777" w:rsidR="00CD6A62" w:rsidRDefault="00CD6A62" w:rsidP="00CD6A62">
      <w:pPr>
        <w:pStyle w:val="a4"/>
      </w:pPr>
      <w:r>
        <w:t>Кафедра программного обеспечения информационных технологий</w:t>
      </w:r>
    </w:p>
    <w:p w14:paraId="74C29C12" w14:textId="1232D94A" w:rsidR="00CD6A62" w:rsidRPr="00CD6A62" w:rsidRDefault="00CD6A62" w:rsidP="00CD6A62">
      <w:pPr>
        <w:pStyle w:val="a4"/>
      </w:pPr>
      <w:r>
        <w:t>Дисциплина: Объектно-ориентированные технологии программирования и стандарты проектирования (</w:t>
      </w:r>
      <w:proofErr w:type="spellStart"/>
      <w:r>
        <w:t>ООТПиСП</w:t>
      </w:r>
      <w:proofErr w:type="spellEnd"/>
      <w:r>
        <w:t>)</w:t>
      </w:r>
    </w:p>
    <w:p w14:paraId="68EA4351" w14:textId="77777777" w:rsidR="00CD6A62" w:rsidRDefault="00CD6A62" w:rsidP="00CD6A62">
      <w:pPr>
        <w:rPr>
          <w:szCs w:val="28"/>
        </w:rPr>
      </w:pPr>
    </w:p>
    <w:p w14:paraId="7E25601A" w14:textId="77777777" w:rsidR="00CD6A62" w:rsidRPr="004F0BD4" w:rsidRDefault="00CD6A62" w:rsidP="00CD6A62">
      <w:pPr>
        <w:rPr>
          <w:szCs w:val="28"/>
        </w:rPr>
      </w:pPr>
    </w:p>
    <w:p w14:paraId="328B44FE" w14:textId="77777777" w:rsidR="00CD6A62" w:rsidRPr="0054696A" w:rsidRDefault="00CD6A62" w:rsidP="00F5625F">
      <w:pPr>
        <w:ind w:firstLine="0"/>
        <w:rPr>
          <w:szCs w:val="28"/>
        </w:rPr>
      </w:pPr>
    </w:p>
    <w:p w14:paraId="23E2810B" w14:textId="77777777" w:rsidR="00CD6A62" w:rsidRPr="0054696A" w:rsidRDefault="00CD6A62" w:rsidP="00CD6A62">
      <w:pPr>
        <w:rPr>
          <w:szCs w:val="28"/>
        </w:rPr>
      </w:pPr>
    </w:p>
    <w:p w14:paraId="437D4263" w14:textId="77777777" w:rsidR="00CD6A62" w:rsidRPr="0054696A" w:rsidRDefault="00CD6A62" w:rsidP="00CD6A62">
      <w:pPr>
        <w:rPr>
          <w:szCs w:val="28"/>
        </w:rPr>
      </w:pPr>
    </w:p>
    <w:p w14:paraId="37689D11" w14:textId="77777777" w:rsidR="00CD6A62" w:rsidRPr="0054696A" w:rsidRDefault="00CD6A62" w:rsidP="00CD6A62">
      <w:pPr>
        <w:rPr>
          <w:szCs w:val="28"/>
        </w:rPr>
      </w:pPr>
    </w:p>
    <w:p w14:paraId="435E6B7E" w14:textId="77777777" w:rsidR="00CD6A62" w:rsidRPr="004F0BD4" w:rsidRDefault="00CD6A62" w:rsidP="00CD6A62">
      <w:pPr>
        <w:rPr>
          <w:szCs w:val="28"/>
        </w:rPr>
      </w:pPr>
    </w:p>
    <w:p w14:paraId="184EA435" w14:textId="77777777" w:rsidR="00CD6A62" w:rsidRDefault="00CD6A62" w:rsidP="00CD6A62">
      <w:pPr>
        <w:rPr>
          <w:szCs w:val="28"/>
        </w:rPr>
      </w:pPr>
    </w:p>
    <w:p w14:paraId="1BFE3A28" w14:textId="4AC7B6B0" w:rsidR="00CD6A62" w:rsidRDefault="00CD6A62" w:rsidP="00CD6A62">
      <w:pPr>
        <w:pStyle w:val="8"/>
      </w:pPr>
      <w:r>
        <w:t xml:space="preserve">ОТЧЕТ </w:t>
      </w:r>
    </w:p>
    <w:p w14:paraId="0309CD27" w14:textId="04C0439B" w:rsidR="00CD6A62" w:rsidRPr="0066438E" w:rsidRDefault="00CD6A62" w:rsidP="00CD6A62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6438E" w:rsidRPr="0066438E">
        <w:rPr>
          <w:szCs w:val="28"/>
        </w:rPr>
        <w:t>1</w:t>
      </w:r>
    </w:p>
    <w:p w14:paraId="7D138653" w14:textId="77777777" w:rsidR="00CD6A62" w:rsidRDefault="00CD6A62" w:rsidP="00CD6A62">
      <w:pPr>
        <w:pStyle w:val="af3"/>
        <w:jc w:val="left"/>
      </w:pPr>
    </w:p>
    <w:p w14:paraId="77030AF1" w14:textId="02948B81" w:rsidR="0066438E" w:rsidRPr="0066438E" w:rsidRDefault="00CD6A62" w:rsidP="0066438E">
      <w:pPr>
        <w:pStyle w:val="af3"/>
        <w:ind w:left="708" w:firstLine="708"/>
      </w:pPr>
      <w:r>
        <w:t xml:space="preserve">    Тема работы:</w:t>
      </w:r>
      <w:r w:rsidRPr="001A0F89">
        <w:t xml:space="preserve"> </w:t>
      </w:r>
      <w:r w:rsidR="0066438E">
        <w:t>Потоки</w:t>
      </w:r>
    </w:p>
    <w:p w14:paraId="4341631C" w14:textId="718B66DD" w:rsidR="00CD6A62" w:rsidRPr="0066438E" w:rsidRDefault="00CD6A62" w:rsidP="00CD6A62">
      <w:pPr>
        <w:pStyle w:val="af3"/>
        <w:ind w:left="1416"/>
      </w:pPr>
    </w:p>
    <w:p w14:paraId="3E83EF61" w14:textId="77777777" w:rsidR="00CD6A62" w:rsidRPr="001A0F89" w:rsidRDefault="00CD6A62" w:rsidP="00CD6A62">
      <w:pPr>
        <w:jc w:val="center"/>
      </w:pPr>
    </w:p>
    <w:p w14:paraId="66833DA5" w14:textId="77777777" w:rsidR="00CD6A62" w:rsidRDefault="00CD6A62" w:rsidP="00CD6A62">
      <w:pPr>
        <w:jc w:val="center"/>
        <w:rPr>
          <w:i/>
          <w:szCs w:val="28"/>
        </w:rPr>
      </w:pPr>
    </w:p>
    <w:p w14:paraId="53E0C1E0" w14:textId="77777777" w:rsidR="00CD6A62" w:rsidRDefault="00CD6A62" w:rsidP="00CD6A62">
      <w:pPr>
        <w:jc w:val="center"/>
        <w:rPr>
          <w:szCs w:val="28"/>
        </w:rPr>
      </w:pPr>
    </w:p>
    <w:p w14:paraId="707A8D88" w14:textId="77777777" w:rsidR="00CD6A62" w:rsidRDefault="00CD6A62" w:rsidP="00CD6A62">
      <w:pPr>
        <w:rPr>
          <w:szCs w:val="28"/>
        </w:rPr>
      </w:pPr>
    </w:p>
    <w:p w14:paraId="28948E79" w14:textId="77777777" w:rsidR="00CD6A62" w:rsidRDefault="00CD6A62" w:rsidP="00CD6A62">
      <w:pPr>
        <w:rPr>
          <w:szCs w:val="28"/>
        </w:rPr>
      </w:pPr>
    </w:p>
    <w:p w14:paraId="662A795E" w14:textId="77777777" w:rsidR="00CD6A62" w:rsidRDefault="00CD6A62" w:rsidP="00CD6A62">
      <w:pPr>
        <w:rPr>
          <w:szCs w:val="28"/>
        </w:rPr>
      </w:pPr>
    </w:p>
    <w:p w14:paraId="506DC9B0" w14:textId="77777777" w:rsidR="00CD6A62" w:rsidRDefault="00CD6A62" w:rsidP="00CD6A62">
      <w:pPr>
        <w:ind w:firstLine="0"/>
        <w:rPr>
          <w:szCs w:val="28"/>
        </w:rPr>
      </w:pPr>
    </w:p>
    <w:p w14:paraId="1EDF527C" w14:textId="77777777" w:rsidR="00CD6A62" w:rsidRDefault="00CD6A62" w:rsidP="00CD6A62">
      <w:pPr>
        <w:rPr>
          <w:szCs w:val="28"/>
        </w:rPr>
      </w:pPr>
    </w:p>
    <w:p w14:paraId="786C27F3" w14:textId="77777777" w:rsidR="00CD6A62" w:rsidRPr="00C46922" w:rsidRDefault="00CD6A62" w:rsidP="00CD6A62">
      <w:pPr>
        <w:pStyle w:val="a4"/>
      </w:pPr>
      <w:r>
        <w:t xml:space="preserve">                  </w:t>
      </w:r>
      <w:r w:rsidRPr="00C46922">
        <w:t xml:space="preserve">Выполнил </w:t>
      </w:r>
    </w:p>
    <w:p w14:paraId="68458B5D" w14:textId="790755F8" w:rsidR="00CD6A62" w:rsidRPr="00C46922" w:rsidRDefault="00CD6A62" w:rsidP="00CD6A62">
      <w:pPr>
        <w:pStyle w:val="a4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>
        <w:t>951003</w:t>
      </w:r>
      <w:r w:rsidRPr="00C46922">
        <w:t xml:space="preserve"> </w:t>
      </w:r>
      <w:r>
        <w:t xml:space="preserve">     </w:t>
      </w:r>
      <w:r w:rsidRPr="00C46922">
        <w:t xml:space="preserve">               </w:t>
      </w:r>
      <w:r w:rsidR="009E12A3">
        <w:t xml:space="preserve">                              </w:t>
      </w:r>
      <w:r w:rsidRPr="00CD0E7C">
        <w:t xml:space="preserve"> </w:t>
      </w:r>
      <w:r w:rsidR="009E12A3">
        <w:t>Антонов М.А.</w:t>
      </w:r>
    </w:p>
    <w:p w14:paraId="4F0052D0" w14:textId="77777777" w:rsidR="00CD6A62" w:rsidRPr="00C46922" w:rsidRDefault="00CD6A62" w:rsidP="00CD6A62">
      <w:pPr>
        <w:pStyle w:val="a4"/>
      </w:pPr>
    </w:p>
    <w:p w14:paraId="5A75E235" w14:textId="5C88AE7D" w:rsidR="00CD6A62" w:rsidRDefault="00CD6A62" w:rsidP="00CD6A62">
      <w:pPr>
        <w:pStyle w:val="a4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</w:t>
      </w:r>
      <w:proofErr w:type="spellStart"/>
      <w:r>
        <w:t>Деменковец</w:t>
      </w:r>
      <w:proofErr w:type="spellEnd"/>
      <w:r>
        <w:t xml:space="preserve"> Д.В.</w:t>
      </w:r>
    </w:p>
    <w:p w14:paraId="7773F3A0" w14:textId="77777777" w:rsidR="00CD6A62" w:rsidRDefault="00CD6A62" w:rsidP="00CD6A6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63A6382" w14:textId="5EC08565" w:rsidR="00CD6A62" w:rsidRDefault="00CD6A62" w:rsidP="00CD6A62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9083C68" w14:textId="77777777" w:rsidR="00CD6A62" w:rsidRDefault="00CD6A62" w:rsidP="00CD6A62">
      <w:pPr>
        <w:rPr>
          <w:szCs w:val="28"/>
        </w:rPr>
      </w:pPr>
    </w:p>
    <w:p w14:paraId="3C0234E1" w14:textId="1F1902E2" w:rsidR="00CD6A62" w:rsidRDefault="00CD6A62" w:rsidP="00CD6A62">
      <w:pPr>
        <w:rPr>
          <w:szCs w:val="28"/>
        </w:rPr>
      </w:pPr>
    </w:p>
    <w:p w14:paraId="1D906A86" w14:textId="77777777" w:rsidR="00F5625F" w:rsidRDefault="00F5625F" w:rsidP="00CD6A62">
      <w:pPr>
        <w:rPr>
          <w:szCs w:val="28"/>
        </w:rPr>
      </w:pPr>
    </w:p>
    <w:p w14:paraId="3BB36013" w14:textId="77777777" w:rsidR="00CD6A62" w:rsidRDefault="00CD6A62" w:rsidP="00CD6A62">
      <w:pPr>
        <w:rPr>
          <w:szCs w:val="28"/>
        </w:rPr>
      </w:pPr>
    </w:p>
    <w:p w14:paraId="6B79858D" w14:textId="77777777" w:rsidR="00CD6A62" w:rsidRDefault="00CD6A62" w:rsidP="00CD6A62">
      <w:pPr>
        <w:rPr>
          <w:szCs w:val="28"/>
        </w:rPr>
      </w:pPr>
    </w:p>
    <w:p w14:paraId="30056B75" w14:textId="247079C7" w:rsidR="00CD6A62" w:rsidRDefault="00CD6A62" w:rsidP="00CD6A62">
      <w:pPr>
        <w:tabs>
          <w:tab w:val="center" w:pos="5031"/>
          <w:tab w:val="left" w:pos="6192"/>
        </w:tabs>
      </w:pPr>
      <w:r>
        <w:tab/>
        <w:t>Минск 20</w:t>
      </w:r>
      <w:r w:rsidRPr="00F16B84">
        <w:t>2</w:t>
      </w:r>
      <w:r>
        <w:t>1</w:t>
      </w:r>
      <w:r>
        <w:tab/>
      </w:r>
    </w:p>
    <w:p w14:paraId="59303B24" w14:textId="7783D638" w:rsidR="005B59C5" w:rsidRPr="00D81418" w:rsidRDefault="00CD6A62" w:rsidP="00CD6A62">
      <w:pPr>
        <w:pStyle w:val="1"/>
        <w:numPr>
          <w:ilvl w:val="0"/>
          <w:numId w:val="0"/>
        </w:numPr>
        <w:jc w:val="center"/>
      </w:pPr>
      <w:r w:rsidRPr="00187332">
        <w:rPr>
          <w:lang w:val="ru-RU"/>
        </w:rPr>
        <w:lastRenderedPageBreak/>
        <w:t>Исходный</w:t>
      </w:r>
      <w:r w:rsidRPr="00D81418">
        <w:t xml:space="preserve"> </w:t>
      </w:r>
      <w:r w:rsidRPr="00187332">
        <w:rPr>
          <w:lang w:val="ru-RU"/>
        </w:rPr>
        <w:t>код</w:t>
      </w:r>
      <w:r w:rsidRPr="00D81418">
        <w:t xml:space="preserve"> </w:t>
      </w:r>
      <w:r w:rsidRPr="00187332">
        <w:rPr>
          <w:lang w:val="ru-RU"/>
        </w:rPr>
        <w:t>программы</w:t>
      </w:r>
    </w:p>
    <w:p w14:paraId="57901B12" w14:textId="157C1D4C" w:rsidR="00CC35EF" w:rsidRDefault="0066438E" w:rsidP="00F41712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</w:rPr>
      </w:pPr>
      <w:r>
        <w:rPr>
          <w:rFonts w:ascii="Times New Roman" w:eastAsia="Times New Roman" w:hAnsi="Times New Roman"/>
          <w:b/>
          <w:bCs/>
          <w:sz w:val="28"/>
          <w:szCs w:val="26"/>
        </w:rPr>
        <w:t>Задание 1</w:t>
      </w:r>
      <w:r w:rsidR="00D81418">
        <w:rPr>
          <w:rFonts w:ascii="Times New Roman" w:eastAsia="Times New Roman" w:hAnsi="Times New Roman"/>
          <w:b/>
          <w:bCs/>
          <w:sz w:val="28"/>
          <w:szCs w:val="26"/>
        </w:rPr>
        <w:t>:</w:t>
      </w:r>
    </w:p>
    <w:p w14:paraId="16748EAA" w14:textId="4C1B892C" w:rsidR="00F41712" w:rsidRDefault="00F41712" w:rsidP="00CD6A62">
      <w:pPr>
        <w:pStyle w:val="24"/>
        <w:rPr>
          <w:rFonts w:ascii="Times New Roman" w:eastAsia="Times New Roman" w:hAnsi="Times New Roman"/>
          <w:b/>
          <w:bCs/>
          <w:sz w:val="28"/>
          <w:szCs w:val="26"/>
        </w:rPr>
      </w:pPr>
    </w:p>
    <w:p w14:paraId="134B5607" w14:textId="2A0F1858" w:rsidR="0066438E" w:rsidRPr="0066438E" w:rsidRDefault="0066438E" w:rsidP="0066438E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Program.cs</w:t>
      </w:r>
      <w:proofErr w:type="spellEnd"/>
      <w:r w:rsidRPr="0066438E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576A2FEE" w14:textId="77777777" w:rsidR="0066438E" w:rsidRPr="0066438E" w:rsidRDefault="0066438E" w:rsidP="00CD6A62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</w:p>
    <w:p w14:paraId="2B3AEF81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System;</w:t>
      </w:r>
    </w:p>
    <w:p w14:paraId="0F02E71B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System.Collections.Generic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7D68B5F8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System.Linq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3519F004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System.Text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3F19AC49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System.Threading.Tasks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56F33666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System.Threading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4B7AC4A4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</w:p>
    <w:p w14:paraId="3FD69C66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namespace</w:t>
      </w:r>
      <w:proofErr w:type="gramEnd"/>
      <w:r w:rsidRPr="0066438E">
        <w:rPr>
          <w:sz w:val="24"/>
          <w:szCs w:val="24"/>
          <w:lang w:val="en-US"/>
        </w:rPr>
        <w:t xml:space="preserve"> lab1_queue</w:t>
      </w:r>
    </w:p>
    <w:p w14:paraId="273AC036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>{</w:t>
      </w:r>
    </w:p>
    <w:p w14:paraId="13EC9237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</w:t>
      </w:r>
      <w:proofErr w:type="gramStart"/>
      <w:r w:rsidRPr="0066438E">
        <w:rPr>
          <w:sz w:val="24"/>
          <w:szCs w:val="24"/>
          <w:lang w:val="en-US"/>
        </w:rPr>
        <w:t>class</w:t>
      </w:r>
      <w:proofErr w:type="gramEnd"/>
      <w:r w:rsidRPr="0066438E">
        <w:rPr>
          <w:sz w:val="24"/>
          <w:szCs w:val="24"/>
          <w:lang w:val="en-US"/>
        </w:rPr>
        <w:t xml:space="preserve"> Program</w:t>
      </w:r>
    </w:p>
    <w:p w14:paraId="75B1FD1A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{</w:t>
      </w:r>
    </w:p>
    <w:p w14:paraId="4847C655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gramStart"/>
      <w:r w:rsidRPr="0066438E">
        <w:rPr>
          <w:sz w:val="24"/>
          <w:szCs w:val="24"/>
          <w:lang w:val="en-US"/>
        </w:rPr>
        <w:t>static</w:t>
      </w:r>
      <w:proofErr w:type="gramEnd"/>
      <w:r w:rsidRPr="0066438E">
        <w:rPr>
          <w:sz w:val="24"/>
          <w:szCs w:val="24"/>
          <w:lang w:val="en-US"/>
        </w:rPr>
        <w:t xml:space="preserve"> void Main(string[] </w:t>
      </w:r>
      <w:proofErr w:type="spellStart"/>
      <w:r w:rsidRPr="0066438E">
        <w:rPr>
          <w:sz w:val="24"/>
          <w:szCs w:val="24"/>
          <w:lang w:val="en-US"/>
        </w:rPr>
        <w:t>args</w:t>
      </w:r>
      <w:proofErr w:type="spellEnd"/>
      <w:r w:rsidRPr="0066438E">
        <w:rPr>
          <w:sz w:val="24"/>
          <w:szCs w:val="24"/>
          <w:lang w:val="en-US"/>
        </w:rPr>
        <w:t>)</w:t>
      </w:r>
    </w:p>
    <w:p w14:paraId="04907656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{</w:t>
      </w:r>
    </w:p>
    <w:p w14:paraId="35187159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int</w:t>
      </w:r>
      <w:proofErr w:type="spellEnd"/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threadsNumber</w:t>
      </w:r>
      <w:proofErr w:type="spellEnd"/>
      <w:r w:rsidRPr="0066438E">
        <w:rPr>
          <w:sz w:val="24"/>
          <w:szCs w:val="24"/>
          <w:lang w:val="en-US"/>
        </w:rPr>
        <w:t xml:space="preserve">, </w:t>
      </w:r>
      <w:proofErr w:type="spellStart"/>
      <w:r w:rsidRPr="0066438E">
        <w:rPr>
          <w:sz w:val="24"/>
          <w:szCs w:val="24"/>
          <w:lang w:val="en-US"/>
        </w:rPr>
        <w:t>taskNumber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05C12E57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Console.WriteLine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"Enter number of threads:");</w:t>
      </w:r>
    </w:p>
    <w:p w14:paraId="5F1B6C43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threadsNumber</w:t>
      </w:r>
      <w:proofErr w:type="spellEnd"/>
      <w:proofErr w:type="gramEnd"/>
      <w:r w:rsidRPr="0066438E">
        <w:rPr>
          <w:sz w:val="24"/>
          <w:szCs w:val="24"/>
          <w:lang w:val="en-US"/>
        </w:rPr>
        <w:t xml:space="preserve"> = Convert.ToInt32(</w:t>
      </w:r>
      <w:proofErr w:type="spellStart"/>
      <w:r w:rsidRPr="0066438E">
        <w:rPr>
          <w:sz w:val="24"/>
          <w:szCs w:val="24"/>
          <w:lang w:val="en-US"/>
        </w:rPr>
        <w:t>Console.ReadLine</w:t>
      </w:r>
      <w:proofErr w:type="spellEnd"/>
      <w:r w:rsidRPr="0066438E">
        <w:rPr>
          <w:sz w:val="24"/>
          <w:szCs w:val="24"/>
          <w:lang w:val="en-US"/>
        </w:rPr>
        <w:t>());</w:t>
      </w:r>
    </w:p>
    <w:p w14:paraId="3A152A12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gramStart"/>
      <w:r w:rsidRPr="0066438E">
        <w:rPr>
          <w:sz w:val="24"/>
          <w:szCs w:val="24"/>
          <w:lang w:val="en-US"/>
        </w:rPr>
        <w:t>if</w:t>
      </w:r>
      <w:proofErr w:type="gramEnd"/>
      <w:r w:rsidRPr="0066438E">
        <w:rPr>
          <w:sz w:val="24"/>
          <w:szCs w:val="24"/>
          <w:lang w:val="en-US"/>
        </w:rPr>
        <w:t xml:space="preserve"> (</w:t>
      </w:r>
      <w:proofErr w:type="spellStart"/>
      <w:r w:rsidRPr="0066438E">
        <w:rPr>
          <w:sz w:val="24"/>
          <w:szCs w:val="24"/>
          <w:lang w:val="en-US"/>
        </w:rPr>
        <w:t>threadsNumber</w:t>
      </w:r>
      <w:proofErr w:type="spellEnd"/>
      <w:r w:rsidRPr="0066438E">
        <w:rPr>
          <w:sz w:val="24"/>
          <w:szCs w:val="24"/>
          <w:lang w:val="en-US"/>
        </w:rPr>
        <w:t xml:space="preserve"> &lt;= 0)</w:t>
      </w:r>
    </w:p>
    <w:p w14:paraId="58FBC550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{</w:t>
      </w:r>
    </w:p>
    <w:p w14:paraId="359A78D4" w14:textId="77777777" w:rsid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Console.WriteLine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 xml:space="preserve">"Number of threads must be </w:t>
      </w:r>
    </w:p>
    <w:p w14:paraId="4DCD608F" w14:textId="180291A7" w:rsidR="0066438E" w:rsidRPr="0066438E" w:rsidRDefault="0066438E" w:rsidP="0066438E">
      <w:pPr>
        <w:pStyle w:val="24"/>
        <w:ind w:left="2124" w:firstLine="708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more</w:t>
      </w:r>
      <w:proofErr w:type="gramEnd"/>
      <w:r w:rsidRPr="0066438E">
        <w:rPr>
          <w:sz w:val="24"/>
          <w:szCs w:val="24"/>
          <w:lang w:val="en-US"/>
        </w:rPr>
        <w:t xml:space="preserve"> than 0. Enter number of </w:t>
      </w:r>
      <w:proofErr w:type="gramStart"/>
      <w:r w:rsidRPr="0066438E">
        <w:rPr>
          <w:sz w:val="24"/>
          <w:szCs w:val="24"/>
          <w:lang w:val="en-US"/>
        </w:rPr>
        <w:t>threads:</w:t>
      </w:r>
      <w:proofErr w:type="gramEnd"/>
      <w:r w:rsidRPr="0066438E">
        <w:rPr>
          <w:sz w:val="24"/>
          <w:szCs w:val="24"/>
          <w:lang w:val="en-US"/>
        </w:rPr>
        <w:t>");</w:t>
      </w:r>
    </w:p>
    <w:p w14:paraId="7536915D" w14:textId="77777777" w:rsid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threadsNumber</w:t>
      </w:r>
      <w:proofErr w:type="spellEnd"/>
      <w:proofErr w:type="gramEnd"/>
      <w:r w:rsidRPr="0066438E">
        <w:rPr>
          <w:sz w:val="24"/>
          <w:szCs w:val="24"/>
          <w:lang w:val="en-US"/>
        </w:rPr>
        <w:t xml:space="preserve"> = Convert.ToInt32(</w:t>
      </w:r>
      <w:proofErr w:type="spellStart"/>
      <w:r w:rsidRPr="0066438E">
        <w:rPr>
          <w:sz w:val="24"/>
          <w:szCs w:val="24"/>
          <w:lang w:val="en-US"/>
        </w:rPr>
        <w:t>Console.Read</w:t>
      </w:r>
      <w:proofErr w:type="spellEnd"/>
    </w:p>
    <w:p w14:paraId="5AFE2743" w14:textId="7998C7D1" w:rsidR="0066438E" w:rsidRPr="0066438E" w:rsidRDefault="0066438E" w:rsidP="0066438E">
      <w:pPr>
        <w:pStyle w:val="24"/>
        <w:ind w:left="7080" w:firstLine="708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Line(</w:t>
      </w:r>
      <w:proofErr w:type="gramEnd"/>
      <w:r w:rsidRPr="0066438E">
        <w:rPr>
          <w:sz w:val="24"/>
          <w:szCs w:val="24"/>
          <w:lang w:val="en-US"/>
        </w:rPr>
        <w:t>));</w:t>
      </w:r>
    </w:p>
    <w:p w14:paraId="633522F5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}</w:t>
      </w:r>
    </w:p>
    <w:p w14:paraId="088B073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Console.WriteLine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"Enter number of tasks:");</w:t>
      </w:r>
    </w:p>
    <w:p w14:paraId="58A1A120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taskNumber</w:t>
      </w:r>
      <w:proofErr w:type="spellEnd"/>
      <w:proofErr w:type="gramEnd"/>
      <w:r w:rsidRPr="0066438E">
        <w:rPr>
          <w:sz w:val="24"/>
          <w:szCs w:val="24"/>
          <w:lang w:val="en-US"/>
        </w:rPr>
        <w:t xml:space="preserve"> = Convert.ToInt32(</w:t>
      </w:r>
      <w:proofErr w:type="spellStart"/>
      <w:r w:rsidRPr="0066438E">
        <w:rPr>
          <w:sz w:val="24"/>
          <w:szCs w:val="24"/>
          <w:lang w:val="en-US"/>
        </w:rPr>
        <w:t>Console.ReadLine</w:t>
      </w:r>
      <w:proofErr w:type="spellEnd"/>
      <w:r w:rsidRPr="0066438E">
        <w:rPr>
          <w:sz w:val="24"/>
          <w:szCs w:val="24"/>
          <w:lang w:val="en-US"/>
        </w:rPr>
        <w:t>());</w:t>
      </w:r>
    </w:p>
    <w:p w14:paraId="4BAF2D07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gramStart"/>
      <w:r w:rsidRPr="0066438E">
        <w:rPr>
          <w:sz w:val="24"/>
          <w:szCs w:val="24"/>
          <w:lang w:val="en-US"/>
        </w:rPr>
        <w:t>if</w:t>
      </w:r>
      <w:proofErr w:type="gramEnd"/>
      <w:r w:rsidRPr="0066438E">
        <w:rPr>
          <w:sz w:val="24"/>
          <w:szCs w:val="24"/>
          <w:lang w:val="en-US"/>
        </w:rPr>
        <w:t xml:space="preserve"> (</w:t>
      </w:r>
      <w:proofErr w:type="spellStart"/>
      <w:r w:rsidRPr="0066438E">
        <w:rPr>
          <w:sz w:val="24"/>
          <w:szCs w:val="24"/>
          <w:lang w:val="en-US"/>
        </w:rPr>
        <w:t>taskNumber</w:t>
      </w:r>
      <w:proofErr w:type="spellEnd"/>
      <w:r w:rsidRPr="0066438E">
        <w:rPr>
          <w:sz w:val="24"/>
          <w:szCs w:val="24"/>
          <w:lang w:val="en-US"/>
        </w:rPr>
        <w:t xml:space="preserve"> &lt; 0)</w:t>
      </w:r>
    </w:p>
    <w:p w14:paraId="1A5F4EAC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{</w:t>
      </w:r>
    </w:p>
    <w:p w14:paraId="5559C9E4" w14:textId="270EA28F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Console.WriteLine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"Number of threads must be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6438E">
        <w:rPr>
          <w:sz w:val="24"/>
          <w:szCs w:val="24"/>
          <w:lang w:val="en-US"/>
        </w:rPr>
        <w:t xml:space="preserve"> positive or 0. Enter number of </w:t>
      </w:r>
      <w:proofErr w:type="gramStart"/>
      <w:r w:rsidRPr="0066438E">
        <w:rPr>
          <w:sz w:val="24"/>
          <w:szCs w:val="24"/>
          <w:lang w:val="en-US"/>
        </w:rPr>
        <w:t>tasks:</w:t>
      </w:r>
      <w:proofErr w:type="gramEnd"/>
      <w:r w:rsidRPr="0066438E">
        <w:rPr>
          <w:sz w:val="24"/>
          <w:szCs w:val="24"/>
          <w:lang w:val="en-US"/>
        </w:rPr>
        <w:t>");</w:t>
      </w:r>
    </w:p>
    <w:p w14:paraId="410DE7EC" w14:textId="77777777" w:rsid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threadsNumber</w:t>
      </w:r>
      <w:proofErr w:type="spellEnd"/>
      <w:proofErr w:type="gramEnd"/>
      <w:r w:rsidRPr="0066438E">
        <w:rPr>
          <w:sz w:val="24"/>
          <w:szCs w:val="24"/>
          <w:lang w:val="en-US"/>
        </w:rPr>
        <w:t xml:space="preserve"> = Convert.ToInt32(</w:t>
      </w:r>
      <w:proofErr w:type="spellStart"/>
      <w:r w:rsidRPr="0066438E">
        <w:rPr>
          <w:sz w:val="24"/>
          <w:szCs w:val="24"/>
          <w:lang w:val="en-US"/>
        </w:rPr>
        <w:t>Console.Read</w:t>
      </w:r>
      <w:proofErr w:type="spellEnd"/>
    </w:p>
    <w:p w14:paraId="70A30C83" w14:textId="0B546E08" w:rsidR="0066438E" w:rsidRPr="0066438E" w:rsidRDefault="0066438E" w:rsidP="0066438E">
      <w:pPr>
        <w:pStyle w:val="24"/>
        <w:ind w:left="2124" w:firstLine="708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Line(</w:t>
      </w:r>
      <w:proofErr w:type="gramEnd"/>
      <w:r w:rsidRPr="0066438E">
        <w:rPr>
          <w:sz w:val="24"/>
          <w:szCs w:val="24"/>
          <w:lang w:val="en-US"/>
        </w:rPr>
        <w:t>));</w:t>
      </w:r>
    </w:p>
    <w:p w14:paraId="3A23F1E1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}</w:t>
      </w:r>
    </w:p>
    <w:p w14:paraId="10031AFC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</w:p>
    <w:p w14:paraId="622EEBA5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r w:rsidRPr="0066438E">
        <w:rPr>
          <w:sz w:val="24"/>
          <w:szCs w:val="24"/>
          <w:lang w:val="en-US"/>
        </w:rPr>
        <w:t>TaskQueue</w:t>
      </w:r>
      <w:proofErr w:type="spell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taskQueue</w:t>
      </w:r>
      <w:proofErr w:type="spellEnd"/>
      <w:r w:rsidRPr="0066438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66438E">
        <w:rPr>
          <w:sz w:val="24"/>
          <w:szCs w:val="24"/>
          <w:lang w:val="en-US"/>
        </w:rPr>
        <w:t>TaskQueue</w:t>
      </w:r>
      <w:proofErr w:type="spellEnd"/>
      <w:r w:rsidRPr="0066438E">
        <w:rPr>
          <w:sz w:val="24"/>
          <w:szCs w:val="24"/>
          <w:lang w:val="en-US"/>
        </w:rPr>
        <w:t>(</w:t>
      </w:r>
      <w:proofErr w:type="spellStart"/>
      <w:proofErr w:type="gramEnd"/>
      <w:r w:rsidRPr="0066438E">
        <w:rPr>
          <w:sz w:val="24"/>
          <w:szCs w:val="24"/>
          <w:lang w:val="en-US"/>
        </w:rPr>
        <w:t>threadsNumber</w:t>
      </w:r>
      <w:proofErr w:type="spellEnd"/>
      <w:r w:rsidRPr="0066438E">
        <w:rPr>
          <w:sz w:val="24"/>
          <w:szCs w:val="24"/>
          <w:lang w:val="en-US"/>
        </w:rPr>
        <w:t>);</w:t>
      </w:r>
    </w:p>
    <w:p w14:paraId="3D12F853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</w:p>
    <w:p w14:paraId="1BCD6AC3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gramStart"/>
      <w:r w:rsidRPr="0066438E">
        <w:rPr>
          <w:sz w:val="24"/>
          <w:szCs w:val="24"/>
          <w:lang w:val="en-US"/>
        </w:rPr>
        <w:t>for</w:t>
      </w:r>
      <w:proofErr w:type="gramEnd"/>
      <w:r w:rsidRPr="0066438E">
        <w:rPr>
          <w:sz w:val="24"/>
          <w:szCs w:val="24"/>
          <w:lang w:val="en-US"/>
        </w:rPr>
        <w:t xml:space="preserve"> (</w:t>
      </w:r>
      <w:proofErr w:type="spellStart"/>
      <w:r w:rsidRPr="0066438E">
        <w:rPr>
          <w:sz w:val="24"/>
          <w:szCs w:val="24"/>
          <w:lang w:val="en-US"/>
        </w:rPr>
        <w:t>int</w:t>
      </w:r>
      <w:proofErr w:type="spell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i</w:t>
      </w:r>
      <w:proofErr w:type="spellEnd"/>
      <w:r w:rsidRPr="0066438E">
        <w:rPr>
          <w:sz w:val="24"/>
          <w:szCs w:val="24"/>
          <w:lang w:val="en-US"/>
        </w:rPr>
        <w:t xml:space="preserve"> = 0; </w:t>
      </w:r>
      <w:proofErr w:type="spellStart"/>
      <w:r w:rsidRPr="0066438E">
        <w:rPr>
          <w:sz w:val="24"/>
          <w:szCs w:val="24"/>
          <w:lang w:val="en-US"/>
        </w:rPr>
        <w:t>i</w:t>
      </w:r>
      <w:proofErr w:type="spellEnd"/>
      <w:r w:rsidRPr="0066438E">
        <w:rPr>
          <w:sz w:val="24"/>
          <w:szCs w:val="24"/>
          <w:lang w:val="en-US"/>
        </w:rPr>
        <w:t xml:space="preserve"> &lt; </w:t>
      </w:r>
      <w:proofErr w:type="spellStart"/>
      <w:r w:rsidRPr="0066438E">
        <w:rPr>
          <w:sz w:val="24"/>
          <w:szCs w:val="24"/>
          <w:lang w:val="en-US"/>
        </w:rPr>
        <w:t>taskNumber</w:t>
      </w:r>
      <w:proofErr w:type="spellEnd"/>
      <w:r w:rsidRPr="0066438E">
        <w:rPr>
          <w:sz w:val="24"/>
          <w:szCs w:val="24"/>
          <w:lang w:val="en-US"/>
        </w:rPr>
        <w:t xml:space="preserve">; </w:t>
      </w:r>
      <w:proofErr w:type="spellStart"/>
      <w:r w:rsidRPr="0066438E">
        <w:rPr>
          <w:sz w:val="24"/>
          <w:szCs w:val="24"/>
          <w:lang w:val="en-US"/>
        </w:rPr>
        <w:t>i</w:t>
      </w:r>
      <w:proofErr w:type="spellEnd"/>
      <w:r w:rsidRPr="0066438E">
        <w:rPr>
          <w:sz w:val="24"/>
          <w:szCs w:val="24"/>
          <w:lang w:val="en-US"/>
        </w:rPr>
        <w:t>++)</w:t>
      </w:r>
    </w:p>
    <w:p w14:paraId="32856FD1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{</w:t>
      </w:r>
    </w:p>
    <w:p w14:paraId="441F6883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taskQueue.EnqueuTask</w:t>
      </w:r>
      <w:proofErr w:type="spellEnd"/>
      <w:r w:rsidRPr="0066438E">
        <w:rPr>
          <w:sz w:val="24"/>
          <w:szCs w:val="24"/>
          <w:lang w:val="en-US"/>
        </w:rPr>
        <w:t>(</w:t>
      </w:r>
      <w:proofErr w:type="spellStart"/>
      <w:proofErr w:type="gramEnd"/>
      <w:r w:rsidRPr="0066438E">
        <w:rPr>
          <w:sz w:val="24"/>
          <w:szCs w:val="24"/>
          <w:lang w:val="en-US"/>
        </w:rPr>
        <w:t>MyTask</w:t>
      </w:r>
      <w:proofErr w:type="spellEnd"/>
      <w:r w:rsidRPr="0066438E">
        <w:rPr>
          <w:sz w:val="24"/>
          <w:szCs w:val="24"/>
          <w:lang w:val="en-US"/>
        </w:rPr>
        <w:t>);</w:t>
      </w:r>
    </w:p>
    <w:p w14:paraId="03F93D4A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}</w:t>
      </w:r>
    </w:p>
    <w:p w14:paraId="0BB0EF3E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Console.ReadLine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);</w:t>
      </w:r>
    </w:p>
    <w:p w14:paraId="1DD6C936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taskQueue.FinishThreads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);</w:t>
      </w:r>
    </w:p>
    <w:p w14:paraId="53F1CC1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gramStart"/>
      <w:r w:rsidRPr="0066438E">
        <w:rPr>
          <w:sz w:val="24"/>
          <w:szCs w:val="24"/>
          <w:lang w:val="en-US"/>
        </w:rPr>
        <w:t>void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MyTask</w:t>
      </w:r>
      <w:proofErr w:type="spellEnd"/>
      <w:r w:rsidRPr="0066438E">
        <w:rPr>
          <w:sz w:val="24"/>
          <w:szCs w:val="24"/>
          <w:lang w:val="en-US"/>
        </w:rPr>
        <w:t>()</w:t>
      </w:r>
    </w:p>
    <w:p w14:paraId="7E30A13E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{</w:t>
      </w:r>
    </w:p>
    <w:p w14:paraId="61E6675C" w14:textId="77777777" w:rsid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Console.WriteLine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 xml:space="preserve">"Thread №{0} completed task", </w:t>
      </w:r>
    </w:p>
    <w:p w14:paraId="2AA6BB84" w14:textId="7B03F54C" w:rsidR="0066438E" w:rsidRPr="0066438E" w:rsidRDefault="0066438E" w:rsidP="0066438E">
      <w:pPr>
        <w:pStyle w:val="24"/>
        <w:ind w:left="2124" w:firstLine="708"/>
        <w:rPr>
          <w:sz w:val="24"/>
          <w:szCs w:val="24"/>
          <w:lang w:val="en-US"/>
        </w:rPr>
      </w:pPr>
      <w:proofErr w:type="spellStart"/>
      <w:r w:rsidRPr="0066438E">
        <w:rPr>
          <w:sz w:val="24"/>
          <w:szCs w:val="24"/>
          <w:lang w:val="en-US"/>
        </w:rPr>
        <w:t>Thread.CurrentThread.Name</w:t>
      </w:r>
      <w:proofErr w:type="spellEnd"/>
      <w:r w:rsidRPr="0066438E">
        <w:rPr>
          <w:sz w:val="24"/>
          <w:szCs w:val="24"/>
          <w:lang w:val="en-US"/>
        </w:rPr>
        <w:t>);</w:t>
      </w:r>
    </w:p>
    <w:p w14:paraId="59747152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lastRenderedPageBreak/>
        <w:t xml:space="preserve">            }</w:t>
      </w:r>
    </w:p>
    <w:p w14:paraId="632C43BC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</w:p>
    <w:p w14:paraId="342F612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}</w:t>
      </w:r>
    </w:p>
    <w:p w14:paraId="7B599026" w14:textId="18B01268" w:rsidR="00F41712" w:rsidRPr="00F41712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}</w:t>
      </w:r>
    </w:p>
    <w:p w14:paraId="2E617572" w14:textId="7BB3438F" w:rsidR="00CC35EF" w:rsidRDefault="00F41712" w:rsidP="00F41712">
      <w:pPr>
        <w:pStyle w:val="2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9742456" w14:textId="77777777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4269DDC7" w14:textId="34BE2385" w:rsidR="00CC35EF" w:rsidRDefault="0066438E" w:rsidP="0066438E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proofErr w:type="spellStart"/>
      <w:r w:rsidRPr="0066438E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TaskQueue</w:t>
      </w:r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.cs</w:t>
      </w:r>
      <w:proofErr w:type="spellEnd"/>
      <w:r w:rsidR="00F41712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01E0F97F" w14:textId="77777777" w:rsidR="00F41712" w:rsidRPr="00F41712" w:rsidRDefault="00F41712" w:rsidP="00CD6A62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</w:p>
    <w:p w14:paraId="4F6D1C74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System;</w:t>
      </w:r>
    </w:p>
    <w:p w14:paraId="27E969B4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System.Collections.Generic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4088F6E2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System.Collections.Concurrent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6174036E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System.Linq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3AB4902B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System.Text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3C0B891A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System.Threading.Tasks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21978F3A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using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System.Threading</w:t>
      </w:r>
      <w:proofErr w:type="spellEnd"/>
      <w:r w:rsidRPr="0066438E">
        <w:rPr>
          <w:sz w:val="24"/>
          <w:szCs w:val="24"/>
          <w:lang w:val="en-US"/>
        </w:rPr>
        <w:t>;</w:t>
      </w:r>
    </w:p>
    <w:p w14:paraId="4E5E634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</w:p>
    <w:p w14:paraId="1614B33B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proofErr w:type="gramStart"/>
      <w:r w:rsidRPr="0066438E">
        <w:rPr>
          <w:sz w:val="24"/>
          <w:szCs w:val="24"/>
          <w:lang w:val="en-US"/>
        </w:rPr>
        <w:t>namespace</w:t>
      </w:r>
      <w:proofErr w:type="gramEnd"/>
      <w:r w:rsidRPr="0066438E">
        <w:rPr>
          <w:sz w:val="24"/>
          <w:szCs w:val="24"/>
          <w:lang w:val="en-US"/>
        </w:rPr>
        <w:t xml:space="preserve"> lab1_queue</w:t>
      </w:r>
    </w:p>
    <w:p w14:paraId="332C96A2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>{</w:t>
      </w:r>
    </w:p>
    <w:p w14:paraId="509B812B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</w:t>
      </w:r>
      <w:proofErr w:type="gramStart"/>
      <w:r w:rsidRPr="0066438E">
        <w:rPr>
          <w:sz w:val="24"/>
          <w:szCs w:val="24"/>
          <w:lang w:val="en-US"/>
        </w:rPr>
        <w:t>class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TaskQueue</w:t>
      </w:r>
      <w:proofErr w:type="spellEnd"/>
    </w:p>
    <w:p w14:paraId="78B730ED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{</w:t>
      </w:r>
    </w:p>
    <w:p w14:paraId="26DCD9ED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gramStart"/>
      <w:r w:rsidRPr="0066438E">
        <w:rPr>
          <w:sz w:val="24"/>
          <w:szCs w:val="24"/>
          <w:lang w:val="en-US"/>
        </w:rPr>
        <w:t>public</w:t>
      </w:r>
      <w:proofErr w:type="gramEnd"/>
      <w:r w:rsidRPr="0066438E">
        <w:rPr>
          <w:sz w:val="24"/>
          <w:szCs w:val="24"/>
          <w:lang w:val="en-US"/>
        </w:rPr>
        <w:t xml:space="preserve"> delegate void </w:t>
      </w:r>
      <w:proofErr w:type="spellStart"/>
      <w:r w:rsidRPr="0066438E">
        <w:rPr>
          <w:sz w:val="24"/>
          <w:szCs w:val="24"/>
          <w:lang w:val="en-US"/>
        </w:rPr>
        <w:t>TaskDelegate</w:t>
      </w:r>
      <w:proofErr w:type="spellEnd"/>
      <w:r w:rsidRPr="0066438E">
        <w:rPr>
          <w:sz w:val="24"/>
          <w:szCs w:val="24"/>
          <w:lang w:val="en-US"/>
        </w:rPr>
        <w:t>();</w:t>
      </w:r>
    </w:p>
    <w:p w14:paraId="01A12D3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gramStart"/>
      <w:r w:rsidRPr="0066438E">
        <w:rPr>
          <w:sz w:val="24"/>
          <w:szCs w:val="24"/>
          <w:lang w:val="en-US"/>
        </w:rPr>
        <w:t>private</w:t>
      </w:r>
      <w:proofErr w:type="gramEnd"/>
      <w:r w:rsidRPr="0066438E">
        <w:rPr>
          <w:sz w:val="24"/>
          <w:szCs w:val="24"/>
          <w:lang w:val="en-US"/>
        </w:rPr>
        <w:t xml:space="preserve"> List&lt;Thread&gt; </w:t>
      </w:r>
      <w:proofErr w:type="spellStart"/>
      <w:r w:rsidRPr="0066438E">
        <w:rPr>
          <w:sz w:val="24"/>
          <w:szCs w:val="24"/>
          <w:lang w:val="en-US"/>
        </w:rPr>
        <w:t>ThreadsPool</w:t>
      </w:r>
      <w:proofErr w:type="spellEnd"/>
      <w:r w:rsidRPr="0066438E">
        <w:rPr>
          <w:sz w:val="24"/>
          <w:szCs w:val="24"/>
          <w:lang w:val="en-US"/>
        </w:rPr>
        <w:t xml:space="preserve"> = new List&lt;Thread&gt;();</w:t>
      </w:r>
    </w:p>
    <w:p w14:paraId="00CFA573" w14:textId="77777777" w:rsid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spellStart"/>
      <w:r w:rsidRPr="0066438E">
        <w:rPr>
          <w:sz w:val="24"/>
          <w:szCs w:val="24"/>
          <w:lang w:val="en-US"/>
        </w:rPr>
        <w:t>ConcurrentQueue</w:t>
      </w:r>
      <w:proofErr w:type="spellEnd"/>
      <w:r w:rsidRPr="0066438E">
        <w:rPr>
          <w:sz w:val="24"/>
          <w:szCs w:val="24"/>
          <w:lang w:val="en-US"/>
        </w:rPr>
        <w:t>&lt;</w:t>
      </w:r>
      <w:proofErr w:type="spellStart"/>
      <w:r w:rsidRPr="0066438E">
        <w:rPr>
          <w:sz w:val="24"/>
          <w:szCs w:val="24"/>
          <w:lang w:val="en-US"/>
        </w:rPr>
        <w:t>TaskDelegate</w:t>
      </w:r>
      <w:proofErr w:type="spellEnd"/>
      <w:r w:rsidRPr="0066438E">
        <w:rPr>
          <w:sz w:val="24"/>
          <w:szCs w:val="24"/>
          <w:lang w:val="en-US"/>
        </w:rPr>
        <w:t xml:space="preserve">&gt; </w:t>
      </w:r>
      <w:proofErr w:type="spellStart"/>
      <w:r w:rsidRPr="0066438E">
        <w:rPr>
          <w:sz w:val="24"/>
          <w:szCs w:val="24"/>
          <w:lang w:val="en-US"/>
        </w:rPr>
        <w:t>TaskList</w:t>
      </w:r>
      <w:proofErr w:type="spellEnd"/>
      <w:r w:rsidRPr="0066438E">
        <w:rPr>
          <w:sz w:val="24"/>
          <w:szCs w:val="24"/>
          <w:lang w:val="en-US"/>
        </w:rPr>
        <w:t>= new Concur</w:t>
      </w:r>
    </w:p>
    <w:p w14:paraId="1F517CB1" w14:textId="45950438" w:rsidR="0066438E" w:rsidRPr="0066438E" w:rsidRDefault="0066438E" w:rsidP="0066438E">
      <w:pPr>
        <w:pStyle w:val="24"/>
        <w:ind w:left="2124" w:firstLine="708"/>
        <w:rPr>
          <w:sz w:val="24"/>
          <w:szCs w:val="24"/>
          <w:lang w:val="en-US"/>
        </w:rPr>
      </w:pPr>
      <w:proofErr w:type="spellStart"/>
      <w:proofErr w:type="gramStart"/>
      <w:r w:rsidRPr="0066438E">
        <w:rPr>
          <w:sz w:val="24"/>
          <w:szCs w:val="24"/>
          <w:lang w:val="en-US"/>
        </w:rPr>
        <w:t>rentQueue</w:t>
      </w:r>
      <w:proofErr w:type="spellEnd"/>
      <w:r w:rsidRPr="0066438E">
        <w:rPr>
          <w:sz w:val="24"/>
          <w:szCs w:val="24"/>
          <w:lang w:val="en-US"/>
        </w:rPr>
        <w:t>&lt;</w:t>
      </w:r>
      <w:proofErr w:type="spellStart"/>
      <w:proofErr w:type="gramEnd"/>
      <w:r w:rsidRPr="0066438E">
        <w:rPr>
          <w:sz w:val="24"/>
          <w:szCs w:val="24"/>
          <w:lang w:val="en-US"/>
        </w:rPr>
        <w:t>TaskDelegate</w:t>
      </w:r>
      <w:proofErr w:type="spellEnd"/>
      <w:r w:rsidRPr="0066438E">
        <w:rPr>
          <w:sz w:val="24"/>
          <w:szCs w:val="24"/>
          <w:lang w:val="en-US"/>
        </w:rPr>
        <w:t>&gt;();</w:t>
      </w:r>
    </w:p>
    <w:p w14:paraId="14294BA0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gramStart"/>
      <w:r w:rsidRPr="0066438E">
        <w:rPr>
          <w:sz w:val="24"/>
          <w:szCs w:val="24"/>
          <w:lang w:val="en-US"/>
        </w:rPr>
        <w:t>private</w:t>
      </w:r>
      <w:proofErr w:type="gramEnd"/>
      <w:r w:rsidRPr="0066438E">
        <w:rPr>
          <w:sz w:val="24"/>
          <w:szCs w:val="24"/>
          <w:lang w:val="en-US"/>
        </w:rPr>
        <w:t xml:space="preserve"> List&lt;Thread&gt; pool = new List&lt;Thread&gt;();</w:t>
      </w:r>
    </w:p>
    <w:p w14:paraId="0F46F662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</w:p>
    <w:p w14:paraId="3066C0BE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gramStart"/>
      <w:r w:rsidRPr="0066438E">
        <w:rPr>
          <w:sz w:val="24"/>
          <w:szCs w:val="24"/>
          <w:lang w:val="en-US"/>
        </w:rPr>
        <w:t>public</w:t>
      </w:r>
      <w:proofErr w:type="gram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TaskQueue</w:t>
      </w:r>
      <w:proofErr w:type="spellEnd"/>
      <w:r w:rsidRPr="0066438E">
        <w:rPr>
          <w:sz w:val="24"/>
          <w:szCs w:val="24"/>
          <w:lang w:val="en-US"/>
        </w:rPr>
        <w:t xml:space="preserve"> (</w:t>
      </w:r>
      <w:proofErr w:type="spellStart"/>
      <w:r w:rsidRPr="0066438E">
        <w:rPr>
          <w:sz w:val="24"/>
          <w:szCs w:val="24"/>
          <w:lang w:val="en-US"/>
        </w:rPr>
        <w:t>int</w:t>
      </w:r>
      <w:proofErr w:type="spell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threadsNumber</w:t>
      </w:r>
      <w:proofErr w:type="spellEnd"/>
      <w:r w:rsidRPr="0066438E">
        <w:rPr>
          <w:sz w:val="24"/>
          <w:szCs w:val="24"/>
          <w:lang w:val="en-US"/>
        </w:rPr>
        <w:t>)</w:t>
      </w:r>
    </w:p>
    <w:p w14:paraId="70FCFE84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{</w:t>
      </w:r>
    </w:p>
    <w:p w14:paraId="34BD0D12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gramStart"/>
      <w:r w:rsidRPr="0066438E">
        <w:rPr>
          <w:sz w:val="24"/>
          <w:szCs w:val="24"/>
          <w:lang w:val="en-US"/>
        </w:rPr>
        <w:t>for</w:t>
      </w:r>
      <w:proofErr w:type="gramEnd"/>
      <w:r w:rsidRPr="0066438E">
        <w:rPr>
          <w:sz w:val="24"/>
          <w:szCs w:val="24"/>
          <w:lang w:val="en-US"/>
        </w:rPr>
        <w:t xml:space="preserve"> (</w:t>
      </w:r>
      <w:proofErr w:type="spellStart"/>
      <w:r w:rsidRPr="0066438E">
        <w:rPr>
          <w:sz w:val="24"/>
          <w:szCs w:val="24"/>
          <w:lang w:val="en-US"/>
        </w:rPr>
        <w:t>int</w:t>
      </w:r>
      <w:proofErr w:type="spellEnd"/>
      <w:r w:rsidRPr="0066438E">
        <w:rPr>
          <w:sz w:val="24"/>
          <w:szCs w:val="24"/>
          <w:lang w:val="en-US"/>
        </w:rPr>
        <w:t xml:space="preserve"> </w:t>
      </w:r>
      <w:proofErr w:type="spellStart"/>
      <w:r w:rsidRPr="0066438E">
        <w:rPr>
          <w:sz w:val="24"/>
          <w:szCs w:val="24"/>
          <w:lang w:val="en-US"/>
        </w:rPr>
        <w:t>i</w:t>
      </w:r>
      <w:proofErr w:type="spellEnd"/>
      <w:r w:rsidRPr="0066438E">
        <w:rPr>
          <w:sz w:val="24"/>
          <w:szCs w:val="24"/>
          <w:lang w:val="en-US"/>
        </w:rPr>
        <w:t xml:space="preserve"> = 0; </w:t>
      </w:r>
      <w:proofErr w:type="spellStart"/>
      <w:r w:rsidRPr="0066438E">
        <w:rPr>
          <w:sz w:val="24"/>
          <w:szCs w:val="24"/>
          <w:lang w:val="en-US"/>
        </w:rPr>
        <w:t>i</w:t>
      </w:r>
      <w:proofErr w:type="spellEnd"/>
      <w:r w:rsidRPr="0066438E">
        <w:rPr>
          <w:sz w:val="24"/>
          <w:szCs w:val="24"/>
          <w:lang w:val="en-US"/>
        </w:rPr>
        <w:t xml:space="preserve"> &lt; </w:t>
      </w:r>
      <w:proofErr w:type="spellStart"/>
      <w:r w:rsidRPr="0066438E">
        <w:rPr>
          <w:sz w:val="24"/>
          <w:szCs w:val="24"/>
          <w:lang w:val="en-US"/>
        </w:rPr>
        <w:t>threadsNumber</w:t>
      </w:r>
      <w:proofErr w:type="spellEnd"/>
      <w:r w:rsidRPr="0066438E">
        <w:rPr>
          <w:sz w:val="24"/>
          <w:szCs w:val="24"/>
          <w:lang w:val="en-US"/>
        </w:rPr>
        <w:t xml:space="preserve">; </w:t>
      </w:r>
      <w:proofErr w:type="spellStart"/>
      <w:r w:rsidRPr="0066438E">
        <w:rPr>
          <w:sz w:val="24"/>
          <w:szCs w:val="24"/>
          <w:lang w:val="en-US"/>
        </w:rPr>
        <w:t>i</w:t>
      </w:r>
      <w:proofErr w:type="spellEnd"/>
      <w:r w:rsidRPr="0066438E">
        <w:rPr>
          <w:sz w:val="24"/>
          <w:szCs w:val="24"/>
          <w:lang w:val="en-US"/>
        </w:rPr>
        <w:t>++)</w:t>
      </w:r>
    </w:p>
    <w:p w14:paraId="53AB3831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{</w:t>
      </w:r>
    </w:p>
    <w:p w14:paraId="6A9782AB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Thread </w:t>
      </w:r>
      <w:proofErr w:type="spellStart"/>
      <w:r w:rsidRPr="0066438E">
        <w:rPr>
          <w:sz w:val="24"/>
          <w:szCs w:val="24"/>
          <w:lang w:val="en-US"/>
        </w:rPr>
        <w:t>thread</w:t>
      </w:r>
      <w:proofErr w:type="spellEnd"/>
      <w:r w:rsidRPr="0066438E">
        <w:rPr>
          <w:sz w:val="24"/>
          <w:szCs w:val="24"/>
          <w:lang w:val="en-US"/>
        </w:rPr>
        <w:t xml:space="preserve"> = new </w:t>
      </w:r>
      <w:proofErr w:type="gramStart"/>
      <w:r w:rsidRPr="0066438E">
        <w:rPr>
          <w:sz w:val="24"/>
          <w:szCs w:val="24"/>
          <w:lang w:val="en-US"/>
        </w:rPr>
        <w:t>Thread(</w:t>
      </w:r>
      <w:proofErr w:type="spellStart"/>
      <w:proofErr w:type="gramEnd"/>
      <w:r w:rsidRPr="0066438E">
        <w:rPr>
          <w:sz w:val="24"/>
          <w:szCs w:val="24"/>
          <w:lang w:val="en-US"/>
        </w:rPr>
        <w:t>TaskProc</w:t>
      </w:r>
      <w:proofErr w:type="spellEnd"/>
      <w:r w:rsidRPr="0066438E">
        <w:rPr>
          <w:sz w:val="24"/>
          <w:szCs w:val="24"/>
          <w:lang w:val="en-US"/>
        </w:rPr>
        <w:t>);</w:t>
      </w:r>
    </w:p>
    <w:p w14:paraId="517CD647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r w:rsidRPr="0066438E">
        <w:rPr>
          <w:sz w:val="24"/>
          <w:szCs w:val="24"/>
          <w:lang w:val="en-US"/>
        </w:rPr>
        <w:t>thread.Name</w:t>
      </w:r>
      <w:proofErr w:type="spellEnd"/>
      <w:r w:rsidRPr="0066438E">
        <w:rPr>
          <w:sz w:val="24"/>
          <w:szCs w:val="24"/>
          <w:lang w:val="en-US"/>
        </w:rPr>
        <w:t xml:space="preserve"> = (</w:t>
      </w:r>
      <w:proofErr w:type="spellStart"/>
      <w:r w:rsidRPr="0066438E">
        <w:rPr>
          <w:sz w:val="24"/>
          <w:szCs w:val="24"/>
          <w:lang w:val="en-US"/>
        </w:rPr>
        <w:t>i</w:t>
      </w:r>
      <w:proofErr w:type="spellEnd"/>
      <w:r w:rsidRPr="0066438E">
        <w:rPr>
          <w:sz w:val="24"/>
          <w:szCs w:val="24"/>
          <w:lang w:val="en-US"/>
        </w:rPr>
        <w:t xml:space="preserve"> + 1).</w:t>
      </w:r>
      <w:proofErr w:type="spellStart"/>
      <w:proofErr w:type="gramStart"/>
      <w:r w:rsidRPr="0066438E">
        <w:rPr>
          <w:sz w:val="24"/>
          <w:szCs w:val="24"/>
          <w:lang w:val="en-US"/>
        </w:rPr>
        <w:t>ToString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);</w:t>
      </w:r>
    </w:p>
    <w:p w14:paraId="3D353AC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r w:rsidRPr="0066438E">
        <w:rPr>
          <w:sz w:val="24"/>
          <w:szCs w:val="24"/>
          <w:lang w:val="en-US"/>
        </w:rPr>
        <w:t>thread.IsBackground</w:t>
      </w:r>
      <w:proofErr w:type="spellEnd"/>
      <w:r w:rsidRPr="0066438E">
        <w:rPr>
          <w:sz w:val="24"/>
          <w:szCs w:val="24"/>
          <w:lang w:val="en-US"/>
        </w:rPr>
        <w:t xml:space="preserve"> = true;</w:t>
      </w:r>
    </w:p>
    <w:p w14:paraId="3E1DE8F2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ThreadsPool.Add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thread);</w:t>
      </w:r>
    </w:p>
    <w:p w14:paraId="1C7E6C46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thread.Start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);</w:t>
      </w:r>
    </w:p>
    <w:p w14:paraId="390C8389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}</w:t>
      </w:r>
    </w:p>
    <w:p w14:paraId="301EEAE6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}</w:t>
      </w:r>
    </w:p>
    <w:p w14:paraId="2D264203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</w:p>
    <w:p w14:paraId="2FBF395E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gramStart"/>
      <w:r w:rsidRPr="0066438E">
        <w:rPr>
          <w:sz w:val="24"/>
          <w:szCs w:val="24"/>
          <w:lang w:val="en-US"/>
        </w:rPr>
        <w:t>public</w:t>
      </w:r>
      <w:proofErr w:type="gramEnd"/>
      <w:r w:rsidRPr="0066438E">
        <w:rPr>
          <w:sz w:val="24"/>
          <w:szCs w:val="24"/>
          <w:lang w:val="en-US"/>
        </w:rPr>
        <w:t xml:space="preserve"> void </w:t>
      </w:r>
      <w:proofErr w:type="spellStart"/>
      <w:r w:rsidRPr="0066438E">
        <w:rPr>
          <w:sz w:val="24"/>
          <w:szCs w:val="24"/>
          <w:lang w:val="en-US"/>
        </w:rPr>
        <w:t>FinishThreads</w:t>
      </w:r>
      <w:proofErr w:type="spellEnd"/>
      <w:r w:rsidRPr="0066438E">
        <w:rPr>
          <w:sz w:val="24"/>
          <w:szCs w:val="24"/>
          <w:lang w:val="en-US"/>
        </w:rPr>
        <w:t>()</w:t>
      </w:r>
    </w:p>
    <w:p w14:paraId="5608A18A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{</w:t>
      </w:r>
    </w:p>
    <w:p w14:paraId="242A1588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foreach</w:t>
      </w:r>
      <w:proofErr w:type="spellEnd"/>
      <w:proofErr w:type="gramEnd"/>
      <w:r w:rsidRPr="0066438E">
        <w:rPr>
          <w:sz w:val="24"/>
          <w:szCs w:val="24"/>
          <w:lang w:val="en-US"/>
        </w:rPr>
        <w:t xml:space="preserve"> (Thread t in pool)</w:t>
      </w:r>
    </w:p>
    <w:p w14:paraId="7D88D98B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{</w:t>
      </w:r>
    </w:p>
    <w:p w14:paraId="060EB338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spellStart"/>
      <w:r w:rsidRPr="0066438E">
        <w:rPr>
          <w:sz w:val="24"/>
          <w:szCs w:val="24"/>
          <w:lang w:val="en-US"/>
        </w:rPr>
        <w:t>t.IsBackground</w:t>
      </w:r>
      <w:proofErr w:type="spellEnd"/>
      <w:r w:rsidRPr="0066438E">
        <w:rPr>
          <w:sz w:val="24"/>
          <w:szCs w:val="24"/>
          <w:lang w:val="en-US"/>
        </w:rPr>
        <w:t xml:space="preserve"> = false;</w:t>
      </w:r>
    </w:p>
    <w:p w14:paraId="7CFE196C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}</w:t>
      </w:r>
    </w:p>
    <w:p w14:paraId="3B223946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}</w:t>
      </w:r>
    </w:p>
    <w:p w14:paraId="2AFC01C8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</w:p>
    <w:p w14:paraId="20DD16D9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gramStart"/>
      <w:r w:rsidRPr="0066438E">
        <w:rPr>
          <w:sz w:val="24"/>
          <w:szCs w:val="24"/>
          <w:lang w:val="en-US"/>
        </w:rPr>
        <w:t>private</w:t>
      </w:r>
      <w:proofErr w:type="gramEnd"/>
      <w:r w:rsidRPr="0066438E">
        <w:rPr>
          <w:sz w:val="24"/>
          <w:szCs w:val="24"/>
          <w:lang w:val="en-US"/>
        </w:rPr>
        <w:t xml:space="preserve"> void </w:t>
      </w:r>
      <w:proofErr w:type="spellStart"/>
      <w:r w:rsidRPr="0066438E">
        <w:rPr>
          <w:sz w:val="24"/>
          <w:szCs w:val="24"/>
          <w:lang w:val="en-US"/>
        </w:rPr>
        <w:t>TaskProc</w:t>
      </w:r>
      <w:proofErr w:type="spellEnd"/>
      <w:r w:rsidRPr="0066438E">
        <w:rPr>
          <w:sz w:val="24"/>
          <w:szCs w:val="24"/>
          <w:lang w:val="en-US"/>
        </w:rPr>
        <w:t>()</w:t>
      </w:r>
    </w:p>
    <w:p w14:paraId="5CC2375B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{</w:t>
      </w:r>
    </w:p>
    <w:p w14:paraId="21D28490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gramStart"/>
      <w:r w:rsidRPr="0066438E">
        <w:rPr>
          <w:sz w:val="24"/>
          <w:szCs w:val="24"/>
          <w:lang w:val="en-US"/>
        </w:rPr>
        <w:t>while</w:t>
      </w:r>
      <w:proofErr w:type="gramEnd"/>
      <w:r w:rsidRPr="0066438E">
        <w:rPr>
          <w:sz w:val="24"/>
          <w:szCs w:val="24"/>
          <w:lang w:val="en-US"/>
        </w:rPr>
        <w:t xml:space="preserve"> (</w:t>
      </w:r>
      <w:proofErr w:type="spellStart"/>
      <w:r w:rsidRPr="0066438E">
        <w:rPr>
          <w:sz w:val="24"/>
          <w:szCs w:val="24"/>
          <w:lang w:val="en-US"/>
        </w:rPr>
        <w:t>Thread.CurrentThread.IsBackground</w:t>
      </w:r>
      <w:proofErr w:type="spellEnd"/>
      <w:r w:rsidRPr="0066438E">
        <w:rPr>
          <w:sz w:val="24"/>
          <w:szCs w:val="24"/>
          <w:lang w:val="en-US"/>
        </w:rPr>
        <w:t>)</w:t>
      </w:r>
    </w:p>
    <w:p w14:paraId="24344E5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{</w:t>
      </w:r>
    </w:p>
    <w:p w14:paraId="7EE99659" w14:textId="77777777" w:rsid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    </w:t>
      </w:r>
      <w:proofErr w:type="gramStart"/>
      <w:r w:rsidRPr="0066438E">
        <w:rPr>
          <w:sz w:val="24"/>
          <w:szCs w:val="24"/>
          <w:lang w:val="en-US"/>
        </w:rPr>
        <w:t>if</w:t>
      </w:r>
      <w:proofErr w:type="gramEnd"/>
      <w:r w:rsidRPr="0066438E">
        <w:rPr>
          <w:sz w:val="24"/>
          <w:szCs w:val="24"/>
          <w:lang w:val="en-US"/>
        </w:rPr>
        <w:t xml:space="preserve"> (</w:t>
      </w:r>
      <w:proofErr w:type="spellStart"/>
      <w:r w:rsidRPr="0066438E">
        <w:rPr>
          <w:sz w:val="24"/>
          <w:szCs w:val="24"/>
          <w:lang w:val="en-US"/>
        </w:rPr>
        <w:t>TaskList.TryDequeue</w:t>
      </w:r>
      <w:proofErr w:type="spellEnd"/>
      <w:r w:rsidRPr="0066438E">
        <w:rPr>
          <w:sz w:val="24"/>
          <w:szCs w:val="24"/>
          <w:lang w:val="en-US"/>
        </w:rPr>
        <w:t xml:space="preserve">(out </w:t>
      </w:r>
      <w:proofErr w:type="spellStart"/>
      <w:r w:rsidRPr="0066438E">
        <w:rPr>
          <w:sz w:val="24"/>
          <w:szCs w:val="24"/>
          <w:lang w:val="en-US"/>
        </w:rPr>
        <w:t>TaskDelegate</w:t>
      </w:r>
      <w:proofErr w:type="spellEnd"/>
      <w:r w:rsidRPr="0066438E">
        <w:rPr>
          <w:sz w:val="24"/>
          <w:szCs w:val="24"/>
          <w:lang w:val="en-US"/>
        </w:rPr>
        <w:t xml:space="preserve"> task) </w:t>
      </w:r>
    </w:p>
    <w:p w14:paraId="05AF65FC" w14:textId="7B797E27" w:rsidR="0066438E" w:rsidRPr="0066438E" w:rsidRDefault="0066438E" w:rsidP="0066438E">
      <w:pPr>
        <w:pStyle w:val="24"/>
        <w:ind w:left="3540" w:firstLine="708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&amp;&amp; </w:t>
      </w:r>
      <w:proofErr w:type="gramStart"/>
      <w:r w:rsidRPr="0066438E">
        <w:rPr>
          <w:sz w:val="24"/>
          <w:szCs w:val="24"/>
          <w:lang w:val="en-US"/>
        </w:rPr>
        <w:t>task !</w:t>
      </w:r>
      <w:proofErr w:type="gramEnd"/>
      <w:r w:rsidRPr="0066438E">
        <w:rPr>
          <w:sz w:val="24"/>
          <w:szCs w:val="24"/>
          <w:lang w:val="en-US"/>
        </w:rPr>
        <w:t>= null)</w:t>
      </w:r>
    </w:p>
    <w:p w14:paraId="34E8355C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66438E">
        <w:rPr>
          <w:sz w:val="24"/>
          <w:szCs w:val="24"/>
          <w:lang w:val="en-US"/>
        </w:rPr>
        <w:t>task(</w:t>
      </w:r>
      <w:proofErr w:type="gramEnd"/>
      <w:r w:rsidRPr="0066438E">
        <w:rPr>
          <w:sz w:val="24"/>
          <w:szCs w:val="24"/>
          <w:lang w:val="en-US"/>
        </w:rPr>
        <w:t>);</w:t>
      </w:r>
    </w:p>
    <w:p w14:paraId="4B53E8D5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}  </w:t>
      </w:r>
    </w:p>
    <w:p w14:paraId="6D18081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}</w:t>
      </w:r>
    </w:p>
    <w:p w14:paraId="4DFC77C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</w:p>
    <w:p w14:paraId="66E1AFA5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</w:t>
      </w:r>
      <w:proofErr w:type="gramStart"/>
      <w:r w:rsidRPr="0066438E">
        <w:rPr>
          <w:sz w:val="24"/>
          <w:szCs w:val="24"/>
          <w:lang w:val="en-US"/>
        </w:rPr>
        <w:t>public</w:t>
      </w:r>
      <w:proofErr w:type="gramEnd"/>
      <w:r w:rsidRPr="0066438E">
        <w:rPr>
          <w:sz w:val="24"/>
          <w:szCs w:val="24"/>
          <w:lang w:val="en-US"/>
        </w:rPr>
        <w:t xml:space="preserve"> void </w:t>
      </w:r>
      <w:proofErr w:type="spellStart"/>
      <w:r w:rsidRPr="0066438E">
        <w:rPr>
          <w:sz w:val="24"/>
          <w:szCs w:val="24"/>
          <w:lang w:val="en-US"/>
        </w:rPr>
        <w:t>EnqueuTask</w:t>
      </w:r>
      <w:proofErr w:type="spellEnd"/>
      <w:r w:rsidRPr="0066438E">
        <w:rPr>
          <w:sz w:val="24"/>
          <w:szCs w:val="24"/>
          <w:lang w:val="en-US"/>
        </w:rPr>
        <w:t>(</w:t>
      </w:r>
      <w:proofErr w:type="spellStart"/>
      <w:r w:rsidRPr="0066438E">
        <w:rPr>
          <w:sz w:val="24"/>
          <w:szCs w:val="24"/>
          <w:lang w:val="en-US"/>
        </w:rPr>
        <w:t>TaskDelegate</w:t>
      </w:r>
      <w:proofErr w:type="spellEnd"/>
      <w:r w:rsidRPr="0066438E">
        <w:rPr>
          <w:sz w:val="24"/>
          <w:szCs w:val="24"/>
          <w:lang w:val="en-US"/>
        </w:rPr>
        <w:t xml:space="preserve"> task)</w:t>
      </w:r>
    </w:p>
    <w:p w14:paraId="7B1C401A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{</w:t>
      </w:r>
    </w:p>
    <w:p w14:paraId="05D42C9F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4"/>
          <w:lang w:val="en-US"/>
        </w:rPr>
        <w:t>TaskList.Enqueue</w:t>
      </w:r>
      <w:proofErr w:type="spellEnd"/>
      <w:r w:rsidRPr="0066438E">
        <w:rPr>
          <w:sz w:val="24"/>
          <w:szCs w:val="24"/>
          <w:lang w:val="en-US"/>
        </w:rPr>
        <w:t>(</w:t>
      </w:r>
      <w:proofErr w:type="gramEnd"/>
      <w:r w:rsidRPr="0066438E">
        <w:rPr>
          <w:sz w:val="24"/>
          <w:szCs w:val="24"/>
          <w:lang w:val="en-US"/>
        </w:rPr>
        <w:t>task);</w:t>
      </w:r>
    </w:p>
    <w:p w14:paraId="37C076F3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    }</w:t>
      </w:r>
    </w:p>
    <w:p w14:paraId="6DA0220A" w14:textId="77777777" w:rsidR="0066438E" w:rsidRPr="0066438E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 xml:space="preserve">    }</w:t>
      </w:r>
    </w:p>
    <w:p w14:paraId="12F9196B" w14:textId="5A9ADF22" w:rsidR="00F41712" w:rsidRDefault="0066438E" w:rsidP="0066438E">
      <w:pPr>
        <w:pStyle w:val="24"/>
        <w:rPr>
          <w:sz w:val="24"/>
          <w:szCs w:val="24"/>
          <w:lang w:val="en-US"/>
        </w:rPr>
      </w:pPr>
      <w:r w:rsidRPr="0066438E">
        <w:rPr>
          <w:sz w:val="24"/>
          <w:szCs w:val="24"/>
          <w:lang w:val="en-US"/>
        </w:rPr>
        <w:t>}</w:t>
      </w:r>
    </w:p>
    <w:p w14:paraId="026F12DE" w14:textId="069A3402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64C9E8FF" w14:textId="09E1BF2D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346FD0EE" w14:textId="12D78A5A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71E35D8F" w14:textId="352A18E3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2B098BF7" w14:textId="5E32F4EF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63EB5E2C" w14:textId="3B17C08A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19424DD2" w14:textId="798B6C15" w:rsidR="0066438E" w:rsidRDefault="0066438E" w:rsidP="0066438E">
      <w:pPr>
        <w:pStyle w:val="24"/>
        <w:rPr>
          <w:sz w:val="24"/>
          <w:szCs w:val="24"/>
          <w:lang w:val="en-US"/>
        </w:rPr>
      </w:pPr>
    </w:p>
    <w:p w14:paraId="76BEEC97" w14:textId="3C12F6DC" w:rsidR="0066438E" w:rsidRPr="0066438E" w:rsidRDefault="0066438E" w:rsidP="0066438E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BC60C8B" w14:textId="121439E6" w:rsidR="00F41712" w:rsidRDefault="0066438E" w:rsidP="00F41712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6"/>
        </w:rPr>
        <w:lastRenderedPageBreak/>
        <w:t>Задание 2</w:t>
      </w:r>
      <w:r w:rsidR="00F41712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0DB951C4" w14:textId="01C2FB2A" w:rsidR="00CC35EF" w:rsidRDefault="00CC35EF" w:rsidP="001C0B9F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</w:p>
    <w:p w14:paraId="7D85A0B5" w14:textId="3ED9B0CF" w:rsidR="0066438E" w:rsidRDefault="0066438E" w:rsidP="0066438E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Program.cs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302A2199" w14:textId="77777777" w:rsidR="0066438E" w:rsidRPr="00F41712" w:rsidRDefault="0066438E" w:rsidP="001C0B9F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</w:p>
    <w:p w14:paraId="673E618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System;</w:t>
      </w:r>
    </w:p>
    <w:p w14:paraId="5F31A75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System.IO;</w:t>
      </w:r>
    </w:p>
    <w:p w14:paraId="0EED2F70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System.Collections.Generic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3C41A112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System.Linq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3CCD1105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System.Text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2212D2B9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System.Threading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472AB7E2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4CDD272D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namespace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fileThreads</w:t>
      </w:r>
      <w:proofErr w:type="spellEnd"/>
    </w:p>
    <w:p w14:paraId="5B34CD8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>{</w:t>
      </w:r>
    </w:p>
    <w:p w14:paraId="13BD884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</w:t>
      </w:r>
      <w:proofErr w:type="gramStart"/>
      <w:r w:rsidRPr="0066438E">
        <w:rPr>
          <w:sz w:val="24"/>
          <w:szCs w:val="20"/>
          <w:lang w:val="en-US"/>
        </w:rPr>
        <w:t>class</w:t>
      </w:r>
      <w:proofErr w:type="gramEnd"/>
      <w:r w:rsidRPr="0066438E">
        <w:rPr>
          <w:sz w:val="24"/>
          <w:szCs w:val="20"/>
          <w:lang w:val="en-US"/>
        </w:rPr>
        <w:t xml:space="preserve"> Program</w:t>
      </w:r>
    </w:p>
    <w:p w14:paraId="69215278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{</w:t>
      </w:r>
    </w:p>
    <w:p w14:paraId="3E65C785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static</w:t>
      </w:r>
      <w:proofErr w:type="gramEnd"/>
      <w:r w:rsidRPr="0066438E">
        <w:rPr>
          <w:sz w:val="24"/>
          <w:szCs w:val="20"/>
          <w:lang w:val="en-US"/>
        </w:rPr>
        <w:t xml:space="preserve"> void Main(string[] </w:t>
      </w:r>
      <w:proofErr w:type="spellStart"/>
      <w:r w:rsidRPr="0066438E">
        <w:rPr>
          <w:sz w:val="24"/>
          <w:szCs w:val="20"/>
          <w:lang w:val="en-US"/>
        </w:rPr>
        <w:t>args</w:t>
      </w:r>
      <w:proofErr w:type="spellEnd"/>
      <w:r w:rsidRPr="0066438E">
        <w:rPr>
          <w:sz w:val="24"/>
          <w:szCs w:val="20"/>
          <w:lang w:val="en-US"/>
        </w:rPr>
        <w:t>)</w:t>
      </w:r>
    </w:p>
    <w:p w14:paraId="61A411C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{</w:t>
      </w:r>
    </w:p>
    <w:p w14:paraId="6E4BF98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string</w:t>
      </w:r>
      <w:proofErr w:type="gramEnd"/>
      <w:r w:rsidRPr="0066438E">
        <w:rPr>
          <w:sz w:val="24"/>
          <w:szCs w:val="20"/>
          <w:lang w:val="en-US"/>
        </w:rPr>
        <w:t xml:space="preserve"> source, destination;</w:t>
      </w:r>
    </w:p>
    <w:p w14:paraId="73B0AD3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int</w:t>
      </w:r>
      <w:proofErr w:type="spellEnd"/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threadsNumber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5BF337C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string[</w:t>
      </w:r>
      <w:proofErr w:type="gramEnd"/>
      <w:r w:rsidRPr="0066438E">
        <w:rPr>
          <w:sz w:val="24"/>
          <w:szCs w:val="20"/>
          <w:lang w:val="en-US"/>
        </w:rPr>
        <w:t xml:space="preserve">] </w:t>
      </w:r>
      <w:proofErr w:type="spellStart"/>
      <w:r w:rsidRPr="0066438E">
        <w:rPr>
          <w:sz w:val="24"/>
          <w:szCs w:val="20"/>
          <w:lang w:val="en-US"/>
        </w:rPr>
        <w:t>fileNames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1CB0C5A9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if</w:t>
      </w:r>
      <w:proofErr w:type="gramEnd"/>
      <w:r w:rsidRPr="0066438E">
        <w:rPr>
          <w:sz w:val="24"/>
          <w:szCs w:val="20"/>
          <w:lang w:val="en-US"/>
        </w:rPr>
        <w:t xml:space="preserve"> (</w:t>
      </w:r>
      <w:proofErr w:type="spellStart"/>
      <w:r w:rsidRPr="0066438E">
        <w:rPr>
          <w:sz w:val="24"/>
          <w:szCs w:val="20"/>
          <w:lang w:val="en-US"/>
        </w:rPr>
        <w:t>args.Length</w:t>
      </w:r>
      <w:proofErr w:type="spellEnd"/>
      <w:r w:rsidRPr="0066438E">
        <w:rPr>
          <w:sz w:val="24"/>
          <w:szCs w:val="20"/>
          <w:lang w:val="en-US"/>
        </w:rPr>
        <w:t xml:space="preserve"> == 3)</w:t>
      </w:r>
    </w:p>
    <w:p w14:paraId="449BA67B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{</w:t>
      </w:r>
    </w:p>
    <w:p w14:paraId="224E9E78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gramStart"/>
      <w:r w:rsidRPr="0066438E">
        <w:rPr>
          <w:sz w:val="24"/>
          <w:szCs w:val="20"/>
          <w:lang w:val="en-US"/>
        </w:rPr>
        <w:t>source</w:t>
      </w:r>
      <w:proofErr w:type="gramEnd"/>
      <w:r w:rsidRPr="0066438E">
        <w:rPr>
          <w:sz w:val="24"/>
          <w:szCs w:val="20"/>
          <w:lang w:val="en-US"/>
        </w:rPr>
        <w:t xml:space="preserve"> = </w:t>
      </w:r>
      <w:proofErr w:type="spellStart"/>
      <w:r w:rsidRPr="0066438E">
        <w:rPr>
          <w:sz w:val="24"/>
          <w:szCs w:val="20"/>
          <w:lang w:val="en-US"/>
        </w:rPr>
        <w:t>args</w:t>
      </w:r>
      <w:proofErr w:type="spellEnd"/>
      <w:r w:rsidRPr="0066438E">
        <w:rPr>
          <w:sz w:val="24"/>
          <w:szCs w:val="20"/>
          <w:lang w:val="en-US"/>
        </w:rPr>
        <w:t>[0];</w:t>
      </w:r>
    </w:p>
    <w:p w14:paraId="3D2216A5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gramStart"/>
      <w:r w:rsidRPr="0066438E">
        <w:rPr>
          <w:sz w:val="24"/>
          <w:szCs w:val="20"/>
          <w:lang w:val="en-US"/>
        </w:rPr>
        <w:t>destination</w:t>
      </w:r>
      <w:proofErr w:type="gramEnd"/>
      <w:r w:rsidRPr="0066438E">
        <w:rPr>
          <w:sz w:val="24"/>
          <w:szCs w:val="20"/>
          <w:lang w:val="en-US"/>
        </w:rPr>
        <w:t xml:space="preserve"> = </w:t>
      </w:r>
      <w:proofErr w:type="spellStart"/>
      <w:r w:rsidRPr="0066438E">
        <w:rPr>
          <w:sz w:val="24"/>
          <w:szCs w:val="20"/>
          <w:lang w:val="en-US"/>
        </w:rPr>
        <w:t>args</w:t>
      </w:r>
      <w:proofErr w:type="spellEnd"/>
      <w:r w:rsidRPr="0066438E">
        <w:rPr>
          <w:sz w:val="24"/>
          <w:szCs w:val="20"/>
          <w:lang w:val="en-US"/>
        </w:rPr>
        <w:t>[1];</w:t>
      </w:r>
    </w:p>
    <w:p w14:paraId="5FCB827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threadsNumber</w:t>
      </w:r>
      <w:proofErr w:type="spellEnd"/>
      <w:proofErr w:type="gramEnd"/>
      <w:r w:rsidRPr="0066438E">
        <w:rPr>
          <w:sz w:val="24"/>
          <w:szCs w:val="20"/>
          <w:lang w:val="en-US"/>
        </w:rPr>
        <w:t xml:space="preserve"> = Convert.ToInt32(</w:t>
      </w:r>
      <w:proofErr w:type="spellStart"/>
      <w:r w:rsidRPr="0066438E">
        <w:rPr>
          <w:sz w:val="24"/>
          <w:szCs w:val="20"/>
          <w:lang w:val="en-US"/>
        </w:rPr>
        <w:t>args</w:t>
      </w:r>
      <w:proofErr w:type="spellEnd"/>
      <w:r w:rsidRPr="0066438E">
        <w:rPr>
          <w:sz w:val="24"/>
          <w:szCs w:val="20"/>
          <w:lang w:val="en-US"/>
        </w:rPr>
        <w:t>[2]);</w:t>
      </w:r>
    </w:p>
    <w:p w14:paraId="1D5A11B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}</w:t>
      </w:r>
    </w:p>
    <w:p w14:paraId="23664936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else</w:t>
      </w:r>
      <w:proofErr w:type="gramEnd"/>
    </w:p>
    <w:p w14:paraId="26136B25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{</w:t>
      </w:r>
    </w:p>
    <w:p w14:paraId="52022BB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gramStart"/>
      <w:r w:rsidRPr="0066438E">
        <w:rPr>
          <w:sz w:val="24"/>
          <w:szCs w:val="20"/>
          <w:lang w:val="en-US"/>
        </w:rPr>
        <w:t>source</w:t>
      </w:r>
      <w:proofErr w:type="gramEnd"/>
      <w:r w:rsidRPr="0066438E">
        <w:rPr>
          <w:sz w:val="24"/>
          <w:szCs w:val="20"/>
          <w:lang w:val="en-US"/>
        </w:rPr>
        <w:t xml:space="preserve"> = @"D:\BSUIR\5sem\СПП\Copy_source";</w:t>
      </w:r>
    </w:p>
    <w:p w14:paraId="3D34D844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gramStart"/>
      <w:r w:rsidRPr="0066438E">
        <w:rPr>
          <w:sz w:val="24"/>
          <w:szCs w:val="20"/>
          <w:lang w:val="en-US"/>
        </w:rPr>
        <w:t>destination</w:t>
      </w:r>
      <w:proofErr w:type="gramEnd"/>
      <w:r w:rsidRPr="0066438E">
        <w:rPr>
          <w:sz w:val="24"/>
          <w:szCs w:val="20"/>
          <w:lang w:val="en-US"/>
        </w:rPr>
        <w:t xml:space="preserve"> = @"D:\BSUIR\5sem\СПП\Copy_destina</w:t>
      </w:r>
    </w:p>
    <w:p w14:paraId="38537A3F" w14:textId="4C42E415" w:rsidR="0066438E" w:rsidRPr="0066438E" w:rsidRDefault="0066438E" w:rsidP="0066438E">
      <w:pPr>
        <w:pStyle w:val="24"/>
        <w:ind w:left="2124" w:firstLine="708"/>
        <w:rPr>
          <w:sz w:val="24"/>
          <w:szCs w:val="20"/>
          <w:lang w:val="en-US"/>
        </w:rPr>
      </w:pPr>
      <w:proofErr w:type="spellStart"/>
      <w:proofErr w:type="gramStart"/>
      <w:r w:rsidRPr="0066438E">
        <w:rPr>
          <w:sz w:val="24"/>
          <w:szCs w:val="20"/>
          <w:lang w:val="en-US"/>
        </w:rPr>
        <w:t>tion</w:t>
      </w:r>
      <w:proofErr w:type="spellEnd"/>
      <w:proofErr w:type="gramEnd"/>
      <w:r w:rsidRPr="0066438E">
        <w:rPr>
          <w:sz w:val="24"/>
          <w:szCs w:val="20"/>
          <w:lang w:val="en-US"/>
        </w:rPr>
        <w:t>";</w:t>
      </w:r>
    </w:p>
    <w:p w14:paraId="7585A54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threadsNumber</w:t>
      </w:r>
      <w:proofErr w:type="spellEnd"/>
      <w:proofErr w:type="gramEnd"/>
      <w:r w:rsidRPr="0066438E">
        <w:rPr>
          <w:sz w:val="24"/>
          <w:szCs w:val="20"/>
          <w:lang w:val="en-US"/>
        </w:rPr>
        <w:t xml:space="preserve"> = 5;</w:t>
      </w:r>
    </w:p>
    <w:p w14:paraId="23220E80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}</w:t>
      </w:r>
    </w:p>
    <w:p w14:paraId="6C931472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12812331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r w:rsidRPr="0066438E">
        <w:rPr>
          <w:sz w:val="24"/>
          <w:szCs w:val="20"/>
          <w:lang w:val="en-US"/>
        </w:rPr>
        <w:t>TaskQueue</w:t>
      </w:r>
      <w:proofErr w:type="spellEnd"/>
      <w:r w:rsidRPr="0066438E">
        <w:rPr>
          <w:sz w:val="24"/>
          <w:szCs w:val="20"/>
          <w:lang w:val="en-US"/>
        </w:rPr>
        <w:t xml:space="preserve"> task = new </w:t>
      </w:r>
      <w:proofErr w:type="spellStart"/>
      <w:proofErr w:type="gramStart"/>
      <w:r w:rsidRPr="0066438E">
        <w:rPr>
          <w:sz w:val="24"/>
          <w:szCs w:val="20"/>
          <w:lang w:val="en-US"/>
        </w:rPr>
        <w:t>TaskQueue</w:t>
      </w:r>
      <w:proofErr w:type="spellEnd"/>
      <w:r w:rsidRPr="0066438E">
        <w:rPr>
          <w:sz w:val="24"/>
          <w:szCs w:val="20"/>
          <w:lang w:val="en-US"/>
        </w:rPr>
        <w:t>(</w:t>
      </w:r>
      <w:proofErr w:type="spellStart"/>
      <w:proofErr w:type="gramEnd"/>
      <w:r w:rsidRPr="0066438E">
        <w:rPr>
          <w:sz w:val="24"/>
          <w:szCs w:val="20"/>
          <w:lang w:val="en-US"/>
        </w:rPr>
        <w:t>threadsNumber</w:t>
      </w:r>
      <w:proofErr w:type="spellEnd"/>
      <w:r w:rsidRPr="0066438E">
        <w:rPr>
          <w:sz w:val="24"/>
          <w:szCs w:val="20"/>
          <w:lang w:val="en-US"/>
        </w:rPr>
        <w:t xml:space="preserve">, </w:t>
      </w:r>
      <w:proofErr w:type="spellStart"/>
      <w:r w:rsidRPr="0066438E">
        <w:rPr>
          <w:sz w:val="24"/>
          <w:szCs w:val="20"/>
          <w:lang w:val="en-US"/>
        </w:rPr>
        <w:t>desti</w:t>
      </w:r>
      <w:proofErr w:type="spellEnd"/>
    </w:p>
    <w:p w14:paraId="61845259" w14:textId="2C59F7B8" w:rsidR="0066438E" w:rsidRPr="0066438E" w:rsidRDefault="0066438E" w:rsidP="0066438E">
      <w:pPr>
        <w:pStyle w:val="24"/>
        <w:ind w:left="2124" w:firstLine="708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nation</w:t>
      </w:r>
      <w:proofErr w:type="gramEnd"/>
      <w:r w:rsidRPr="0066438E">
        <w:rPr>
          <w:sz w:val="24"/>
          <w:szCs w:val="20"/>
          <w:lang w:val="en-US"/>
        </w:rPr>
        <w:t>);</w:t>
      </w:r>
    </w:p>
    <w:p w14:paraId="2C5800C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fileNames</w:t>
      </w:r>
      <w:proofErr w:type="spellEnd"/>
      <w:proofErr w:type="gramEnd"/>
      <w:r w:rsidRPr="0066438E">
        <w:rPr>
          <w:sz w:val="24"/>
          <w:szCs w:val="20"/>
          <w:lang w:val="en-US"/>
        </w:rPr>
        <w:t xml:space="preserve"> = </w:t>
      </w:r>
      <w:proofErr w:type="spellStart"/>
      <w:r w:rsidRPr="0066438E">
        <w:rPr>
          <w:sz w:val="24"/>
          <w:szCs w:val="20"/>
          <w:lang w:val="en-US"/>
        </w:rPr>
        <w:t>Directory.GetFiles</w:t>
      </w:r>
      <w:proofErr w:type="spellEnd"/>
      <w:r w:rsidRPr="0066438E">
        <w:rPr>
          <w:sz w:val="24"/>
          <w:szCs w:val="20"/>
          <w:lang w:val="en-US"/>
        </w:rPr>
        <w:t>(source);</w:t>
      </w:r>
    </w:p>
    <w:p w14:paraId="4722304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05A2DBC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foreach</w:t>
      </w:r>
      <w:proofErr w:type="spellEnd"/>
      <w:proofErr w:type="gramEnd"/>
      <w:r w:rsidRPr="0066438E">
        <w:rPr>
          <w:sz w:val="24"/>
          <w:szCs w:val="20"/>
          <w:lang w:val="en-US"/>
        </w:rPr>
        <w:t xml:space="preserve"> (</w:t>
      </w:r>
      <w:proofErr w:type="spellStart"/>
      <w:r w:rsidRPr="0066438E">
        <w:rPr>
          <w:sz w:val="24"/>
          <w:szCs w:val="20"/>
          <w:lang w:val="en-US"/>
        </w:rPr>
        <w:t>var</w:t>
      </w:r>
      <w:proofErr w:type="spellEnd"/>
      <w:r w:rsidRPr="0066438E">
        <w:rPr>
          <w:sz w:val="24"/>
          <w:szCs w:val="20"/>
          <w:lang w:val="en-US"/>
        </w:rPr>
        <w:t xml:space="preserve"> file in </w:t>
      </w:r>
      <w:proofErr w:type="spellStart"/>
      <w:r w:rsidRPr="0066438E">
        <w:rPr>
          <w:sz w:val="24"/>
          <w:szCs w:val="20"/>
          <w:lang w:val="en-US"/>
        </w:rPr>
        <w:t>fileNames</w:t>
      </w:r>
      <w:proofErr w:type="spellEnd"/>
      <w:r w:rsidRPr="0066438E">
        <w:rPr>
          <w:sz w:val="24"/>
          <w:szCs w:val="20"/>
          <w:lang w:val="en-US"/>
        </w:rPr>
        <w:t>)</w:t>
      </w:r>
    </w:p>
    <w:p w14:paraId="53D7104D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{</w:t>
      </w:r>
    </w:p>
    <w:p w14:paraId="7C99491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task.EnqueueTask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file);</w:t>
      </w:r>
    </w:p>
    <w:p w14:paraId="1F95DF82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}</w:t>
      </w:r>
    </w:p>
    <w:p w14:paraId="53AC4449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12C477F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while</w:t>
      </w:r>
      <w:proofErr w:type="gramEnd"/>
      <w:r w:rsidRPr="0066438E">
        <w:rPr>
          <w:sz w:val="24"/>
          <w:szCs w:val="20"/>
          <w:lang w:val="en-US"/>
        </w:rPr>
        <w:t xml:space="preserve"> (</w:t>
      </w:r>
      <w:proofErr w:type="spellStart"/>
      <w:r w:rsidRPr="0066438E">
        <w:rPr>
          <w:sz w:val="24"/>
          <w:szCs w:val="20"/>
          <w:lang w:val="en-US"/>
        </w:rPr>
        <w:t>task.TaskList.Count</w:t>
      </w:r>
      <w:proofErr w:type="spellEnd"/>
      <w:r w:rsidRPr="0066438E">
        <w:rPr>
          <w:sz w:val="24"/>
          <w:szCs w:val="20"/>
          <w:lang w:val="en-US"/>
        </w:rPr>
        <w:t xml:space="preserve"> &gt; 0) { }</w:t>
      </w:r>
    </w:p>
    <w:p w14:paraId="163C0C1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18A88668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task.FinishThreads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);</w:t>
      </w:r>
    </w:p>
    <w:p w14:paraId="1438F22A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while</w:t>
      </w:r>
      <w:proofErr w:type="gramEnd"/>
      <w:r w:rsidRPr="0066438E">
        <w:rPr>
          <w:sz w:val="24"/>
          <w:szCs w:val="20"/>
          <w:lang w:val="en-US"/>
        </w:rPr>
        <w:t xml:space="preserve"> (</w:t>
      </w:r>
      <w:proofErr w:type="spellStart"/>
      <w:r w:rsidRPr="0066438E">
        <w:rPr>
          <w:sz w:val="24"/>
          <w:szCs w:val="20"/>
          <w:lang w:val="en-US"/>
        </w:rPr>
        <w:t>task.CheckActiveThreads</w:t>
      </w:r>
      <w:proofErr w:type="spellEnd"/>
      <w:r w:rsidRPr="0066438E">
        <w:rPr>
          <w:sz w:val="24"/>
          <w:szCs w:val="20"/>
          <w:lang w:val="en-US"/>
        </w:rPr>
        <w:t>()) { }</w:t>
      </w:r>
    </w:p>
    <w:p w14:paraId="1042D9F9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Console.WriteLine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$"\</w:t>
      </w:r>
      <w:proofErr w:type="spellStart"/>
      <w:r w:rsidRPr="0066438E">
        <w:rPr>
          <w:sz w:val="24"/>
          <w:szCs w:val="20"/>
          <w:lang w:val="en-US"/>
        </w:rPr>
        <w:t>nNumber</w:t>
      </w:r>
      <w:proofErr w:type="spellEnd"/>
      <w:r w:rsidRPr="0066438E">
        <w:rPr>
          <w:sz w:val="24"/>
          <w:szCs w:val="20"/>
          <w:lang w:val="en-US"/>
        </w:rPr>
        <w:t xml:space="preserve"> of copied files: </w:t>
      </w:r>
    </w:p>
    <w:p w14:paraId="67AEF971" w14:textId="4E7F99FA" w:rsidR="0066438E" w:rsidRPr="0066438E" w:rsidRDefault="0066438E" w:rsidP="0066438E">
      <w:pPr>
        <w:pStyle w:val="24"/>
        <w:ind w:left="2124" w:firstLine="708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>{</w:t>
      </w:r>
      <w:proofErr w:type="spellStart"/>
      <w:r w:rsidRPr="0066438E">
        <w:rPr>
          <w:sz w:val="24"/>
          <w:szCs w:val="20"/>
          <w:lang w:val="en-US"/>
        </w:rPr>
        <w:t>TaskQueue.NumberOfCopiedFiles</w:t>
      </w:r>
      <w:proofErr w:type="spellEnd"/>
      <w:r w:rsidRPr="0066438E">
        <w:rPr>
          <w:sz w:val="24"/>
          <w:szCs w:val="20"/>
          <w:lang w:val="en-US"/>
        </w:rPr>
        <w:t>}");</w:t>
      </w:r>
    </w:p>
    <w:p w14:paraId="3EA44921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3F96521A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Console.ReadLine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);</w:t>
      </w:r>
    </w:p>
    <w:p w14:paraId="04D8847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}</w:t>
      </w:r>
    </w:p>
    <w:p w14:paraId="015F8F79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lastRenderedPageBreak/>
        <w:t xml:space="preserve">    }</w:t>
      </w:r>
    </w:p>
    <w:p w14:paraId="08636633" w14:textId="275879D5" w:rsidR="00F41712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>}</w:t>
      </w:r>
    </w:p>
    <w:p w14:paraId="0846B5CD" w14:textId="77777777" w:rsidR="0066438E" w:rsidRPr="00187332" w:rsidRDefault="0066438E" w:rsidP="0066438E">
      <w:pPr>
        <w:pStyle w:val="24"/>
        <w:rPr>
          <w:lang w:val="en-US"/>
        </w:rPr>
      </w:pPr>
    </w:p>
    <w:p w14:paraId="37BAB297" w14:textId="447A0273" w:rsidR="00F41712" w:rsidRDefault="0066438E" w:rsidP="00F41712">
      <w:pPr>
        <w:pStyle w:val="24"/>
        <w:ind w:firstLine="708"/>
        <w:rPr>
          <w:rFonts w:ascii="Times New Roman" w:eastAsia="Times New Roman" w:hAnsi="Times New Roman"/>
          <w:b/>
          <w:bCs/>
          <w:sz w:val="28"/>
          <w:szCs w:val="26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TaskQueue.cs</w:t>
      </w:r>
      <w:proofErr w:type="spellEnd"/>
      <w:r w:rsidR="00F41712">
        <w:rPr>
          <w:rFonts w:ascii="Times New Roman" w:eastAsia="Times New Roman" w:hAnsi="Times New Roman"/>
          <w:b/>
          <w:bCs/>
          <w:sz w:val="28"/>
          <w:szCs w:val="26"/>
          <w:lang w:val="en-US"/>
        </w:rPr>
        <w:t>:</w:t>
      </w:r>
    </w:p>
    <w:p w14:paraId="40719ED4" w14:textId="77777777" w:rsidR="00067FC1" w:rsidRDefault="00067FC1" w:rsidP="001C0B9F">
      <w:pPr>
        <w:pStyle w:val="24"/>
        <w:rPr>
          <w:rFonts w:ascii="Times New Roman" w:eastAsia="Times New Roman" w:hAnsi="Times New Roman"/>
          <w:b/>
          <w:bCs/>
          <w:sz w:val="28"/>
          <w:szCs w:val="26"/>
          <w:lang w:val="x-none"/>
        </w:rPr>
      </w:pPr>
    </w:p>
    <w:p w14:paraId="00E6F022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System;</w:t>
      </w:r>
    </w:p>
    <w:p w14:paraId="3696F8A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System.Collections.Generic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58CF0B1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System.Collections.Concurrent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19EA7663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System.Linq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52CC6A70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System.Text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071C268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System.Threading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5DFFBD39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using</w:t>
      </w:r>
      <w:proofErr w:type="gramEnd"/>
      <w:r w:rsidRPr="0066438E">
        <w:rPr>
          <w:sz w:val="24"/>
          <w:szCs w:val="20"/>
          <w:lang w:val="en-US"/>
        </w:rPr>
        <w:t xml:space="preserve"> System.IO;</w:t>
      </w:r>
    </w:p>
    <w:p w14:paraId="370B10EB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3E94DFB6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namespace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fileThreads</w:t>
      </w:r>
      <w:proofErr w:type="spellEnd"/>
    </w:p>
    <w:p w14:paraId="705728D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>{</w:t>
      </w:r>
    </w:p>
    <w:p w14:paraId="5AC7F875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</w:t>
      </w:r>
      <w:proofErr w:type="gramStart"/>
      <w:r w:rsidRPr="0066438E">
        <w:rPr>
          <w:sz w:val="24"/>
          <w:szCs w:val="20"/>
          <w:lang w:val="en-US"/>
        </w:rPr>
        <w:t>class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TaskQueue</w:t>
      </w:r>
      <w:proofErr w:type="spellEnd"/>
    </w:p>
    <w:p w14:paraId="44938DAD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{</w:t>
      </w:r>
    </w:p>
    <w:p w14:paraId="6BAEF246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public</w:t>
      </w:r>
      <w:proofErr w:type="gramEnd"/>
      <w:r w:rsidRPr="0066438E">
        <w:rPr>
          <w:sz w:val="24"/>
          <w:szCs w:val="20"/>
          <w:lang w:val="en-US"/>
        </w:rPr>
        <w:t xml:space="preserve"> delegate void </w:t>
      </w:r>
      <w:proofErr w:type="spellStart"/>
      <w:r w:rsidRPr="0066438E">
        <w:rPr>
          <w:sz w:val="24"/>
          <w:szCs w:val="20"/>
          <w:lang w:val="en-US"/>
        </w:rPr>
        <w:t>TaskDelegate</w:t>
      </w:r>
      <w:proofErr w:type="spellEnd"/>
      <w:r w:rsidRPr="0066438E">
        <w:rPr>
          <w:sz w:val="24"/>
          <w:szCs w:val="20"/>
          <w:lang w:val="en-US"/>
        </w:rPr>
        <w:t>();</w:t>
      </w:r>
    </w:p>
    <w:p w14:paraId="31914BC3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private</w:t>
      </w:r>
      <w:proofErr w:type="gramEnd"/>
      <w:r w:rsidRPr="0066438E">
        <w:rPr>
          <w:sz w:val="24"/>
          <w:szCs w:val="20"/>
          <w:lang w:val="en-US"/>
        </w:rPr>
        <w:t xml:space="preserve"> List&lt;Thread&gt; </w:t>
      </w:r>
      <w:proofErr w:type="spellStart"/>
      <w:r w:rsidRPr="0066438E">
        <w:rPr>
          <w:sz w:val="24"/>
          <w:szCs w:val="20"/>
          <w:lang w:val="en-US"/>
        </w:rPr>
        <w:t>ThreadsPool</w:t>
      </w:r>
      <w:proofErr w:type="spellEnd"/>
      <w:r w:rsidRPr="0066438E">
        <w:rPr>
          <w:sz w:val="24"/>
          <w:szCs w:val="20"/>
          <w:lang w:val="en-US"/>
        </w:rPr>
        <w:t xml:space="preserve"> = new List&lt;Thread&gt;();</w:t>
      </w:r>
    </w:p>
    <w:p w14:paraId="73BBEBE5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private</w:t>
      </w:r>
      <w:proofErr w:type="gramEnd"/>
      <w:r w:rsidRPr="0066438E">
        <w:rPr>
          <w:sz w:val="24"/>
          <w:szCs w:val="20"/>
          <w:lang w:val="en-US"/>
        </w:rPr>
        <w:t xml:space="preserve"> static List&lt;bool&gt; </w:t>
      </w:r>
      <w:proofErr w:type="spellStart"/>
      <w:r w:rsidRPr="0066438E">
        <w:rPr>
          <w:sz w:val="24"/>
          <w:szCs w:val="20"/>
          <w:lang w:val="en-US"/>
        </w:rPr>
        <w:t>ActiveThreads</w:t>
      </w:r>
      <w:proofErr w:type="spellEnd"/>
      <w:r w:rsidRPr="0066438E">
        <w:rPr>
          <w:sz w:val="24"/>
          <w:szCs w:val="20"/>
          <w:lang w:val="en-US"/>
        </w:rPr>
        <w:t xml:space="preserve"> = new </w:t>
      </w:r>
    </w:p>
    <w:p w14:paraId="2E1433B5" w14:textId="2AB4C37A" w:rsidR="0066438E" w:rsidRPr="0066438E" w:rsidRDefault="0066438E" w:rsidP="0066438E">
      <w:pPr>
        <w:pStyle w:val="24"/>
        <w:ind w:left="5664" w:firstLine="708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>List&lt;bool</w:t>
      </w:r>
      <w:proofErr w:type="gramStart"/>
      <w:r w:rsidRPr="0066438E">
        <w:rPr>
          <w:sz w:val="24"/>
          <w:szCs w:val="20"/>
          <w:lang w:val="en-US"/>
        </w:rPr>
        <w:t>&gt;(</w:t>
      </w:r>
      <w:proofErr w:type="gramEnd"/>
      <w:r w:rsidRPr="0066438E">
        <w:rPr>
          <w:sz w:val="24"/>
          <w:szCs w:val="20"/>
          <w:lang w:val="en-US"/>
        </w:rPr>
        <w:t>);</w:t>
      </w:r>
    </w:p>
    <w:p w14:paraId="10FBEA9B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public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ConcurrentQueue</w:t>
      </w:r>
      <w:proofErr w:type="spellEnd"/>
      <w:r w:rsidRPr="0066438E">
        <w:rPr>
          <w:sz w:val="24"/>
          <w:szCs w:val="20"/>
          <w:lang w:val="en-US"/>
        </w:rPr>
        <w:t xml:space="preserve">&lt;string&gt; </w:t>
      </w:r>
      <w:proofErr w:type="spellStart"/>
      <w:r w:rsidRPr="0066438E">
        <w:rPr>
          <w:sz w:val="24"/>
          <w:szCs w:val="20"/>
          <w:lang w:val="en-US"/>
        </w:rPr>
        <w:t>TaskList</w:t>
      </w:r>
      <w:proofErr w:type="spellEnd"/>
      <w:r w:rsidRPr="0066438E">
        <w:rPr>
          <w:sz w:val="24"/>
          <w:szCs w:val="20"/>
          <w:lang w:val="en-US"/>
        </w:rPr>
        <w:t xml:space="preserve"> = new Concur</w:t>
      </w:r>
    </w:p>
    <w:p w14:paraId="5810859D" w14:textId="5C53AC0A" w:rsidR="0066438E" w:rsidRPr="0066438E" w:rsidRDefault="0066438E" w:rsidP="0066438E">
      <w:pPr>
        <w:pStyle w:val="24"/>
        <w:ind w:left="4956" w:firstLine="708"/>
        <w:rPr>
          <w:sz w:val="24"/>
          <w:szCs w:val="20"/>
          <w:lang w:val="en-US"/>
        </w:rPr>
      </w:pPr>
      <w:proofErr w:type="spellStart"/>
      <w:proofErr w:type="gramStart"/>
      <w:r w:rsidRPr="0066438E">
        <w:rPr>
          <w:sz w:val="24"/>
          <w:szCs w:val="20"/>
          <w:lang w:val="en-US"/>
        </w:rPr>
        <w:t>rentQueue</w:t>
      </w:r>
      <w:proofErr w:type="spellEnd"/>
      <w:r w:rsidRPr="0066438E">
        <w:rPr>
          <w:sz w:val="24"/>
          <w:szCs w:val="20"/>
          <w:lang w:val="en-US"/>
        </w:rPr>
        <w:t>&lt;</w:t>
      </w:r>
      <w:proofErr w:type="gramEnd"/>
      <w:r w:rsidRPr="0066438E">
        <w:rPr>
          <w:sz w:val="24"/>
          <w:szCs w:val="20"/>
          <w:lang w:val="en-US"/>
        </w:rPr>
        <w:t>string&gt;();</w:t>
      </w:r>
    </w:p>
    <w:p w14:paraId="0CE2B03B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6F8F72E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public</w:t>
      </w:r>
      <w:proofErr w:type="gramEnd"/>
      <w:r w:rsidRPr="0066438E">
        <w:rPr>
          <w:sz w:val="24"/>
          <w:szCs w:val="20"/>
          <w:lang w:val="en-US"/>
        </w:rPr>
        <w:t xml:space="preserve"> string destination;</w:t>
      </w:r>
    </w:p>
    <w:p w14:paraId="6D377C2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public</w:t>
      </w:r>
      <w:proofErr w:type="gramEnd"/>
      <w:r w:rsidRPr="0066438E">
        <w:rPr>
          <w:sz w:val="24"/>
          <w:szCs w:val="20"/>
          <w:lang w:val="en-US"/>
        </w:rPr>
        <w:t xml:space="preserve"> static </w:t>
      </w:r>
      <w:proofErr w:type="spellStart"/>
      <w:r w:rsidRPr="0066438E">
        <w:rPr>
          <w:sz w:val="24"/>
          <w:szCs w:val="20"/>
          <w:lang w:val="en-US"/>
        </w:rPr>
        <w:t>int</w:t>
      </w:r>
      <w:proofErr w:type="spell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NumberOfCopiedFiles</w:t>
      </w:r>
      <w:proofErr w:type="spellEnd"/>
      <w:r w:rsidRPr="0066438E">
        <w:rPr>
          <w:sz w:val="24"/>
          <w:szCs w:val="20"/>
          <w:lang w:val="en-US"/>
        </w:rPr>
        <w:t xml:space="preserve"> = 0;</w:t>
      </w:r>
    </w:p>
    <w:p w14:paraId="04A2D098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75290466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public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TaskQueue</w:t>
      </w:r>
      <w:proofErr w:type="spellEnd"/>
      <w:r w:rsidRPr="0066438E">
        <w:rPr>
          <w:sz w:val="24"/>
          <w:szCs w:val="20"/>
          <w:lang w:val="en-US"/>
        </w:rPr>
        <w:t>(</w:t>
      </w:r>
      <w:proofErr w:type="spellStart"/>
      <w:r w:rsidRPr="0066438E">
        <w:rPr>
          <w:sz w:val="24"/>
          <w:szCs w:val="20"/>
          <w:lang w:val="en-US"/>
        </w:rPr>
        <w:t>int</w:t>
      </w:r>
      <w:proofErr w:type="spell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threadsNumber</w:t>
      </w:r>
      <w:proofErr w:type="spellEnd"/>
      <w:r w:rsidRPr="0066438E">
        <w:rPr>
          <w:sz w:val="24"/>
          <w:szCs w:val="20"/>
          <w:lang w:val="en-US"/>
        </w:rPr>
        <w:t xml:space="preserve">, string </w:t>
      </w:r>
      <w:proofErr w:type="spellStart"/>
      <w:r w:rsidRPr="0066438E">
        <w:rPr>
          <w:sz w:val="24"/>
          <w:szCs w:val="20"/>
          <w:lang w:val="en-US"/>
        </w:rPr>
        <w:t>dest</w:t>
      </w:r>
      <w:proofErr w:type="spellEnd"/>
      <w:r w:rsidRPr="0066438E">
        <w:rPr>
          <w:sz w:val="24"/>
          <w:szCs w:val="20"/>
          <w:lang w:val="en-US"/>
        </w:rPr>
        <w:t>)</w:t>
      </w:r>
    </w:p>
    <w:p w14:paraId="419AAB33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{</w:t>
      </w:r>
    </w:p>
    <w:p w14:paraId="65A69DF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for</w:t>
      </w:r>
      <w:proofErr w:type="gramEnd"/>
      <w:r w:rsidRPr="0066438E">
        <w:rPr>
          <w:sz w:val="24"/>
          <w:szCs w:val="20"/>
          <w:lang w:val="en-US"/>
        </w:rPr>
        <w:t xml:space="preserve"> (</w:t>
      </w:r>
      <w:proofErr w:type="spellStart"/>
      <w:r w:rsidRPr="0066438E">
        <w:rPr>
          <w:sz w:val="24"/>
          <w:szCs w:val="20"/>
          <w:lang w:val="en-US"/>
        </w:rPr>
        <w:t>int</w:t>
      </w:r>
      <w:proofErr w:type="spell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i</w:t>
      </w:r>
      <w:proofErr w:type="spellEnd"/>
      <w:r w:rsidRPr="0066438E">
        <w:rPr>
          <w:sz w:val="24"/>
          <w:szCs w:val="20"/>
          <w:lang w:val="en-US"/>
        </w:rPr>
        <w:t xml:space="preserve"> = 0; </w:t>
      </w:r>
      <w:proofErr w:type="spellStart"/>
      <w:r w:rsidRPr="0066438E">
        <w:rPr>
          <w:sz w:val="24"/>
          <w:szCs w:val="20"/>
          <w:lang w:val="en-US"/>
        </w:rPr>
        <w:t>i</w:t>
      </w:r>
      <w:proofErr w:type="spellEnd"/>
      <w:r w:rsidRPr="0066438E">
        <w:rPr>
          <w:sz w:val="24"/>
          <w:szCs w:val="20"/>
          <w:lang w:val="en-US"/>
        </w:rPr>
        <w:t xml:space="preserve"> &lt; </w:t>
      </w:r>
      <w:proofErr w:type="spellStart"/>
      <w:r w:rsidRPr="0066438E">
        <w:rPr>
          <w:sz w:val="24"/>
          <w:szCs w:val="20"/>
          <w:lang w:val="en-US"/>
        </w:rPr>
        <w:t>threadsNumber</w:t>
      </w:r>
      <w:proofErr w:type="spellEnd"/>
      <w:r w:rsidRPr="0066438E">
        <w:rPr>
          <w:sz w:val="24"/>
          <w:szCs w:val="20"/>
          <w:lang w:val="en-US"/>
        </w:rPr>
        <w:t xml:space="preserve">; </w:t>
      </w:r>
      <w:proofErr w:type="spellStart"/>
      <w:r w:rsidRPr="0066438E">
        <w:rPr>
          <w:sz w:val="24"/>
          <w:szCs w:val="20"/>
          <w:lang w:val="en-US"/>
        </w:rPr>
        <w:t>i</w:t>
      </w:r>
      <w:proofErr w:type="spellEnd"/>
      <w:r w:rsidRPr="0066438E">
        <w:rPr>
          <w:sz w:val="24"/>
          <w:szCs w:val="20"/>
          <w:lang w:val="en-US"/>
        </w:rPr>
        <w:t>++)</w:t>
      </w:r>
    </w:p>
    <w:p w14:paraId="4406EFC9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{</w:t>
      </w:r>
    </w:p>
    <w:p w14:paraId="5929D0CD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Thread </w:t>
      </w:r>
      <w:proofErr w:type="spellStart"/>
      <w:r w:rsidRPr="0066438E">
        <w:rPr>
          <w:sz w:val="24"/>
          <w:szCs w:val="20"/>
          <w:lang w:val="en-US"/>
        </w:rPr>
        <w:t>thread</w:t>
      </w:r>
      <w:proofErr w:type="spellEnd"/>
      <w:r w:rsidRPr="0066438E">
        <w:rPr>
          <w:sz w:val="24"/>
          <w:szCs w:val="20"/>
          <w:lang w:val="en-US"/>
        </w:rPr>
        <w:t xml:space="preserve"> = new </w:t>
      </w:r>
      <w:proofErr w:type="gramStart"/>
      <w:r w:rsidRPr="0066438E">
        <w:rPr>
          <w:sz w:val="24"/>
          <w:szCs w:val="20"/>
          <w:lang w:val="en-US"/>
        </w:rPr>
        <w:t>Thread(</w:t>
      </w:r>
      <w:proofErr w:type="spellStart"/>
      <w:proofErr w:type="gramEnd"/>
      <w:r w:rsidRPr="0066438E">
        <w:rPr>
          <w:sz w:val="24"/>
          <w:szCs w:val="20"/>
          <w:lang w:val="en-US"/>
        </w:rPr>
        <w:t>TaskProc</w:t>
      </w:r>
      <w:proofErr w:type="spellEnd"/>
      <w:r w:rsidRPr="0066438E">
        <w:rPr>
          <w:sz w:val="24"/>
          <w:szCs w:val="20"/>
          <w:lang w:val="en-US"/>
        </w:rPr>
        <w:t>);</w:t>
      </w:r>
    </w:p>
    <w:p w14:paraId="343C400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gramStart"/>
      <w:r w:rsidRPr="0066438E">
        <w:rPr>
          <w:sz w:val="24"/>
          <w:szCs w:val="20"/>
          <w:lang w:val="en-US"/>
        </w:rPr>
        <w:t>destination</w:t>
      </w:r>
      <w:proofErr w:type="gramEnd"/>
      <w:r w:rsidRPr="0066438E">
        <w:rPr>
          <w:sz w:val="24"/>
          <w:szCs w:val="20"/>
          <w:lang w:val="en-US"/>
        </w:rPr>
        <w:t xml:space="preserve"> = </w:t>
      </w:r>
      <w:proofErr w:type="spellStart"/>
      <w:r w:rsidRPr="0066438E">
        <w:rPr>
          <w:sz w:val="24"/>
          <w:szCs w:val="20"/>
          <w:lang w:val="en-US"/>
        </w:rPr>
        <w:t>dest</w:t>
      </w:r>
      <w:proofErr w:type="spellEnd"/>
      <w:r w:rsidRPr="0066438E">
        <w:rPr>
          <w:sz w:val="24"/>
          <w:szCs w:val="20"/>
          <w:lang w:val="en-US"/>
        </w:rPr>
        <w:t>;</w:t>
      </w:r>
    </w:p>
    <w:p w14:paraId="06725565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spellStart"/>
      <w:r w:rsidRPr="0066438E">
        <w:rPr>
          <w:sz w:val="24"/>
          <w:szCs w:val="20"/>
          <w:lang w:val="en-US"/>
        </w:rPr>
        <w:t>thread.Name</w:t>
      </w:r>
      <w:proofErr w:type="spellEnd"/>
      <w:r w:rsidRPr="0066438E">
        <w:rPr>
          <w:sz w:val="24"/>
          <w:szCs w:val="20"/>
          <w:lang w:val="en-US"/>
        </w:rPr>
        <w:t xml:space="preserve"> = </w:t>
      </w:r>
      <w:proofErr w:type="spellStart"/>
      <w:proofErr w:type="gramStart"/>
      <w:r w:rsidRPr="0066438E">
        <w:rPr>
          <w:sz w:val="24"/>
          <w:szCs w:val="20"/>
          <w:lang w:val="en-US"/>
        </w:rPr>
        <w:t>i.ToString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);</w:t>
      </w:r>
    </w:p>
    <w:p w14:paraId="6B42C44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spellStart"/>
      <w:r w:rsidRPr="0066438E">
        <w:rPr>
          <w:sz w:val="24"/>
          <w:szCs w:val="20"/>
          <w:lang w:val="en-US"/>
        </w:rPr>
        <w:t>thread.IsBackground</w:t>
      </w:r>
      <w:proofErr w:type="spellEnd"/>
      <w:r w:rsidRPr="0066438E">
        <w:rPr>
          <w:sz w:val="24"/>
          <w:szCs w:val="20"/>
          <w:lang w:val="en-US"/>
        </w:rPr>
        <w:t xml:space="preserve"> = true;</w:t>
      </w:r>
    </w:p>
    <w:p w14:paraId="7B70C7A8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ActiveThreads.Add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false);</w:t>
      </w:r>
    </w:p>
    <w:p w14:paraId="30A87F9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ThreadsPool.Add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thread);</w:t>
      </w:r>
    </w:p>
    <w:p w14:paraId="4B331AD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thread.Start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);</w:t>
      </w:r>
    </w:p>
    <w:p w14:paraId="029AA925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}</w:t>
      </w:r>
    </w:p>
    <w:p w14:paraId="0257928A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}</w:t>
      </w:r>
    </w:p>
    <w:p w14:paraId="749D5E0C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542DDFC0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public</w:t>
      </w:r>
      <w:proofErr w:type="gramEnd"/>
      <w:r w:rsidRPr="0066438E">
        <w:rPr>
          <w:sz w:val="24"/>
          <w:szCs w:val="20"/>
          <w:lang w:val="en-US"/>
        </w:rPr>
        <w:t xml:space="preserve"> void </w:t>
      </w:r>
      <w:proofErr w:type="spellStart"/>
      <w:r w:rsidRPr="0066438E">
        <w:rPr>
          <w:sz w:val="24"/>
          <w:szCs w:val="20"/>
          <w:lang w:val="en-US"/>
        </w:rPr>
        <w:t>EnqueueTask</w:t>
      </w:r>
      <w:proofErr w:type="spellEnd"/>
      <w:r w:rsidRPr="0066438E">
        <w:rPr>
          <w:sz w:val="24"/>
          <w:szCs w:val="20"/>
          <w:lang w:val="en-US"/>
        </w:rPr>
        <w:t>(string task)</w:t>
      </w:r>
    </w:p>
    <w:p w14:paraId="7EEDA296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{</w:t>
      </w:r>
    </w:p>
    <w:p w14:paraId="7D834C86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TaskList.Enqueue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task);</w:t>
      </w:r>
    </w:p>
    <w:p w14:paraId="311BB095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}</w:t>
      </w:r>
    </w:p>
    <w:p w14:paraId="0E52205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7FB080A0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</w:t>
      </w:r>
    </w:p>
    <w:p w14:paraId="31436918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02239803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public</w:t>
      </w:r>
      <w:proofErr w:type="gramEnd"/>
      <w:r w:rsidRPr="0066438E">
        <w:rPr>
          <w:sz w:val="24"/>
          <w:szCs w:val="20"/>
          <w:lang w:val="en-US"/>
        </w:rPr>
        <w:t xml:space="preserve"> void </w:t>
      </w:r>
      <w:proofErr w:type="spellStart"/>
      <w:r w:rsidRPr="0066438E">
        <w:rPr>
          <w:sz w:val="24"/>
          <w:szCs w:val="20"/>
          <w:lang w:val="en-US"/>
        </w:rPr>
        <w:t>FinishThreads</w:t>
      </w:r>
      <w:proofErr w:type="spellEnd"/>
      <w:r w:rsidRPr="0066438E">
        <w:rPr>
          <w:sz w:val="24"/>
          <w:szCs w:val="20"/>
          <w:lang w:val="en-US"/>
        </w:rPr>
        <w:t>()</w:t>
      </w:r>
    </w:p>
    <w:p w14:paraId="2A8B59D9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{</w:t>
      </w:r>
    </w:p>
    <w:p w14:paraId="3F029A7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foreach</w:t>
      </w:r>
      <w:proofErr w:type="spellEnd"/>
      <w:proofErr w:type="gramEnd"/>
      <w:r w:rsidRPr="0066438E">
        <w:rPr>
          <w:sz w:val="24"/>
          <w:szCs w:val="20"/>
          <w:lang w:val="en-US"/>
        </w:rPr>
        <w:t xml:space="preserve"> (Thread t in </w:t>
      </w:r>
      <w:proofErr w:type="spellStart"/>
      <w:r w:rsidRPr="0066438E">
        <w:rPr>
          <w:sz w:val="24"/>
          <w:szCs w:val="20"/>
          <w:lang w:val="en-US"/>
        </w:rPr>
        <w:t>ThreadsPool</w:t>
      </w:r>
      <w:proofErr w:type="spellEnd"/>
      <w:r w:rsidRPr="0066438E">
        <w:rPr>
          <w:sz w:val="24"/>
          <w:szCs w:val="20"/>
          <w:lang w:val="en-US"/>
        </w:rPr>
        <w:t>)</w:t>
      </w:r>
    </w:p>
    <w:p w14:paraId="61EDE19C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{</w:t>
      </w:r>
    </w:p>
    <w:p w14:paraId="7DF517F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lastRenderedPageBreak/>
        <w:t xml:space="preserve">                </w:t>
      </w:r>
      <w:proofErr w:type="spellStart"/>
      <w:r w:rsidRPr="0066438E">
        <w:rPr>
          <w:sz w:val="24"/>
          <w:szCs w:val="20"/>
          <w:lang w:val="en-US"/>
        </w:rPr>
        <w:t>t.IsBackground</w:t>
      </w:r>
      <w:proofErr w:type="spellEnd"/>
      <w:r w:rsidRPr="0066438E">
        <w:rPr>
          <w:sz w:val="24"/>
          <w:szCs w:val="20"/>
          <w:lang w:val="en-US"/>
        </w:rPr>
        <w:t xml:space="preserve"> = false;</w:t>
      </w:r>
    </w:p>
    <w:p w14:paraId="3EA4D64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}</w:t>
      </w:r>
    </w:p>
    <w:p w14:paraId="54BCB476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}</w:t>
      </w:r>
    </w:p>
    <w:p w14:paraId="6663F0D3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231AC651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private</w:t>
      </w:r>
      <w:proofErr w:type="gramEnd"/>
      <w:r w:rsidRPr="0066438E">
        <w:rPr>
          <w:sz w:val="24"/>
          <w:szCs w:val="20"/>
          <w:lang w:val="en-US"/>
        </w:rPr>
        <w:t xml:space="preserve"> void </w:t>
      </w:r>
      <w:proofErr w:type="spellStart"/>
      <w:r w:rsidRPr="0066438E">
        <w:rPr>
          <w:sz w:val="24"/>
          <w:szCs w:val="20"/>
          <w:lang w:val="en-US"/>
        </w:rPr>
        <w:t>TaskProc</w:t>
      </w:r>
      <w:proofErr w:type="spellEnd"/>
      <w:r w:rsidRPr="0066438E">
        <w:rPr>
          <w:sz w:val="24"/>
          <w:szCs w:val="20"/>
          <w:lang w:val="en-US"/>
        </w:rPr>
        <w:t>()</w:t>
      </w:r>
    </w:p>
    <w:p w14:paraId="5536C7F9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{</w:t>
      </w:r>
    </w:p>
    <w:p w14:paraId="6A9251D7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ActiveThreads</w:t>
      </w:r>
      <w:proofErr w:type="spellEnd"/>
      <w:r w:rsidRPr="0066438E">
        <w:rPr>
          <w:sz w:val="24"/>
          <w:szCs w:val="20"/>
          <w:lang w:val="en-US"/>
        </w:rPr>
        <w:t>[</w:t>
      </w:r>
      <w:proofErr w:type="gramEnd"/>
      <w:r w:rsidRPr="0066438E">
        <w:rPr>
          <w:sz w:val="24"/>
          <w:szCs w:val="20"/>
          <w:lang w:val="en-US"/>
        </w:rPr>
        <w:t>Convert.ToInt32(</w:t>
      </w:r>
      <w:proofErr w:type="spellStart"/>
      <w:r w:rsidRPr="0066438E">
        <w:rPr>
          <w:sz w:val="24"/>
          <w:szCs w:val="20"/>
          <w:lang w:val="en-US"/>
        </w:rPr>
        <w:t>Thread.Cur</w:t>
      </w:r>
      <w:proofErr w:type="spellEnd"/>
    </w:p>
    <w:p w14:paraId="31A27E4A" w14:textId="1CAE6CD8" w:rsidR="0066438E" w:rsidRPr="0066438E" w:rsidRDefault="0066438E" w:rsidP="0066438E">
      <w:pPr>
        <w:pStyle w:val="24"/>
        <w:ind w:left="2832" w:firstLine="708"/>
        <w:rPr>
          <w:sz w:val="24"/>
          <w:szCs w:val="20"/>
          <w:lang w:val="en-US"/>
        </w:rPr>
      </w:pPr>
      <w:proofErr w:type="spellStart"/>
      <w:r w:rsidRPr="0066438E">
        <w:rPr>
          <w:sz w:val="24"/>
          <w:szCs w:val="20"/>
          <w:lang w:val="en-US"/>
        </w:rPr>
        <w:t>rentThread.Name</w:t>
      </w:r>
      <w:proofErr w:type="spellEnd"/>
      <w:r w:rsidRPr="0066438E">
        <w:rPr>
          <w:sz w:val="24"/>
          <w:szCs w:val="20"/>
          <w:lang w:val="en-US"/>
        </w:rPr>
        <w:t>)] = true;</w:t>
      </w:r>
    </w:p>
    <w:p w14:paraId="41D3A6C3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while</w:t>
      </w:r>
      <w:proofErr w:type="gramEnd"/>
      <w:r w:rsidRPr="0066438E">
        <w:rPr>
          <w:sz w:val="24"/>
          <w:szCs w:val="20"/>
          <w:lang w:val="en-US"/>
        </w:rPr>
        <w:t xml:space="preserve"> (</w:t>
      </w:r>
      <w:proofErr w:type="spellStart"/>
      <w:r w:rsidRPr="0066438E">
        <w:rPr>
          <w:sz w:val="24"/>
          <w:szCs w:val="20"/>
          <w:lang w:val="en-US"/>
        </w:rPr>
        <w:t>Thread.CurrentThread.IsBackground</w:t>
      </w:r>
      <w:proofErr w:type="spellEnd"/>
      <w:r w:rsidRPr="0066438E">
        <w:rPr>
          <w:sz w:val="24"/>
          <w:szCs w:val="20"/>
          <w:lang w:val="en-US"/>
        </w:rPr>
        <w:t>)</w:t>
      </w:r>
    </w:p>
    <w:p w14:paraId="6FB1646C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{</w:t>
      </w:r>
    </w:p>
    <w:p w14:paraId="03667E6C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</w:t>
      </w:r>
      <w:proofErr w:type="gramStart"/>
      <w:r w:rsidRPr="0066438E">
        <w:rPr>
          <w:sz w:val="24"/>
          <w:szCs w:val="20"/>
          <w:lang w:val="en-US"/>
        </w:rPr>
        <w:t>if</w:t>
      </w:r>
      <w:proofErr w:type="gramEnd"/>
      <w:r w:rsidRPr="0066438E">
        <w:rPr>
          <w:sz w:val="24"/>
          <w:szCs w:val="20"/>
          <w:lang w:val="en-US"/>
        </w:rPr>
        <w:t xml:space="preserve"> (</w:t>
      </w:r>
      <w:proofErr w:type="spellStart"/>
      <w:r w:rsidRPr="0066438E">
        <w:rPr>
          <w:sz w:val="24"/>
          <w:szCs w:val="20"/>
          <w:lang w:val="en-US"/>
        </w:rPr>
        <w:t>TaskList.TryDequeue</w:t>
      </w:r>
      <w:proofErr w:type="spellEnd"/>
      <w:r w:rsidRPr="0066438E">
        <w:rPr>
          <w:sz w:val="24"/>
          <w:szCs w:val="20"/>
          <w:lang w:val="en-US"/>
        </w:rPr>
        <w:t xml:space="preserve">(out string </w:t>
      </w:r>
      <w:proofErr w:type="spellStart"/>
      <w:r w:rsidRPr="0066438E">
        <w:rPr>
          <w:sz w:val="24"/>
          <w:szCs w:val="20"/>
          <w:lang w:val="en-US"/>
        </w:rPr>
        <w:t>fileName</w:t>
      </w:r>
      <w:proofErr w:type="spellEnd"/>
      <w:r w:rsidRPr="0066438E">
        <w:rPr>
          <w:sz w:val="24"/>
          <w:szCs w:val="20"/>
          <w:lang w:val="en-US"/>
        </w:rPr>
        <w:t>))</w:t>
      </w:r>
    </w:p>
    <w:p w14:paraId="0E0C9A0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CopyFile</w:t>
      </w:r>
      <w:proofErr w:type="spellEnd"/>
      <w:r w:rsidRPr="0066438E">
        <w:rPr>
          <w:sz w:val="24"/>
          <w:szCs w:val="20"/>
          <w:lang w:val="en-US"/>
        </w:rPr>
        <w:t>(</w:t>
      </w:r>
      <w:proofErr w:type="spellStart"/>
      <w:proofErr w:type="gramEnd"/>
      <w:r w:rsidRPr="0066438E">
        <w:rPr>
          <w:sz w:val="24"/>
          <w:szCs w:val="20"/>
          <w:lang w:val="en-US"/>
        </w:rPr>
        <w:t>fileName</w:t>
      </w:r>
      <w:proofErr w:type="spellEnd"/>
      <w:r w:rsidRPr="0066438E">
        <w:rPr>
          <w:sz w:val="24"/>
          <w:szCs w:val="20"/>
          <w:lang w:val="en-US"/>
        </w:rPr>
        <w:t>, destination);</w:t>
      </w:r>
    </w:p>
    <w:p w14:paraId="147DB924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}</w:t>
      </w:r>
    </w:p>
    <w:p w14:paraId="21B25C48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ActiveThreads</w:t>
      </w:r>
      <w:proofErr w:type="spellEnd"/>
      <w:r w:rsidRPr="0066438E">
        <w:rPr>
          <w:sz w:val="24"/>
          <w:szCs w:val="20"/>
          <w:lang w:val="en-US"/>
        </w:rPr>
        <w:t>[</w:t>
      </w:r>
      <w:proofErr w:type="gramEnd"/>
      <w:r w:rsidRPr="0066438E">
        <w:rPr>
          <w:sz w:val="24"/>
          <w:szCs w:val="20"/>
          <w:lang w:val="en-US"/>
        </w:rPr>
        <w:t>Convert.ToInt32(</w:t>
      </w:r>
      <w:proofErr w:type="spellStart"/>
      <w:r w:rsidRPr="0066438E">
        <w:rPr>
          <w:sz w:val="24"/>
          <w:szCs w:val="20"/>
          <w:lang w:val="en-US"/>
        </w:rPr>
        <w:t>Thread.Cur</w:t>
      </w:r>
      <w:proofErr w:type="spellEnd"/>
    </w:p>
    <w:p w14:paraId="36344F34" w14:textId="6D48ECD3" w:rsidR="0066438E" w:rsidRPr="0066438E" w:rsidRDefault="0066438E" w:rsidP="0066438E">
      <w:pPr>
        <w:pStyle w:val="24"/>
        <w:ind w:left="2832" w:firstLine="708"/>
        <w:rPr>
          <w:sz w:val="24"/>
          <w:szCs w:val="20"/>
          <w:lang w:val="en-US"/>
        </w:rPr>
      </w:pPr>
      <w:proofErr w:type="spellStart"/>
      <w:r w:rsidRPr="0066438E">
        <w:rPr>
          <w:sz w:val="24"/>
          <w:szCs w:val="20"/>
          <w:lang w:val="en-US"/>
        </w:rPr>
        <w:t>rentThread.Name</w:t>
      </w:r>
      <w:proofErr w:type="spellEnd"/>
      <w:r w:rsidRPr="0066438E">
        <w:rPr>
          <w:sz w:val="24"/>
          <w:szCs w:val="20"/>
          <w:lang w:val="en-US"/>
        </w:rPr>
        <w:t>)] = false;</w:t>
      </w:r>
    </w:p>
    <w:p w14:paraId="0FCF4F6A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}</w:t>
      </w:r>
    </w:p>
    <w:p w14:paraId="1F2660F7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</w:p>
    <w:p w14:paraId="1E6293D6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private</w:t>
      </w:r>
      <w:proofErr w:type="gramEnd"/>
      <w:r w:rsidRPr="0066438E">
        <w:rPr>
          <w:sz w:val="24"/>
          <w:szCs w:val="20"/>
          <w:lang w:val="en-US"/>
        </w:rPr>
        <w:t xml:space="preserve"> void </w:t>
      </w:r>
      <w:proofErr w:type="spellStart"/>
      <w:r w:rsidRPr="0066438E">
        <w:rPr>
          <w:sz w:val="24"/>
          <w:szCs w:val="20"/>
          <w:lang w:val="en-US"/>
        </w:rPr>
        <w:t>CopyFile</w:t>
      </w:r>
      <w:proofErr w:type="spellEnd"/>
      <w:r w:rsidRPr="0066438E">
        <w:rPr>
          <w:sz w:val="24"/>
          <w:szCs w:val="20"/>
          <w:lang w:val="en-US"/>
        </w:rPr>
        <w:t xml:space="preserve">(string </w:t>
      </w:r>
      <w:proofErr w:type="spellStart"/>
      <w:r w:rsidRPr="0066438E">
        <w:rPr>
          <w:sz w:val="24"/>
          <w:szCs w:val="20"/>
          <w:lang w:val="en-US"/>
        </w:rPr>
        <w:t>fileName</w:t>
      </w:r>
      <w:proofErr w:type="spellEnd"/>
      <w:r w:rsidRPr="0066438E">
        <w:rPr>
          <w:sz w:val="24"/>
          <w:szCs w:val="20"/>
          <w:lang w:val="en-US"/>
        </w:rPr>
        <w:t xml:space="preserve">, string </w:t>
      </w:r>
      <w:proofErr w:type="spellStart"/>
      <w:r w:rsidRPr="0066438E">
        <w:rPr>
          <w:sz w:val="24"/>
          <w:szCs w:val="20"/>
          <w:lang w:val="en-US"/>
        </w:rPr>
        <w:t>dest</w:t>
      </w:r>
      <w:proofErr w:type="spellEnd"/>
      <w:r w:rsidRPr="0066438E">
        <w:rPr>
          <w:sz w:val="24"/>
          <w:szCs w:val="20"/>
          <w:lang w:val="en-US"/>
        </w:rPr>
        <w:t>)</w:t>
      </w:r>
    </w:p>
    <w:p w14:paraId="46CE43B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{</w:t>
      </w:r>
    </w:p>
    <w:p w14:paraId="5E609D68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Console.WriteLine</w:t>
      </w:r>
      <w:proofErr w:type="spellEnd"/>
      <w:r w:rsidRPr="0066438E">
        <w:rPr>
          <w:sz w:val="24"/>
          <w:szCs w:val="20"/>
          <w:lang w:val="en-US"/>
        </w:rPr>
        <w:t>(</w:t>
      </w:r>
      <w:proofErr w:type="gramEnd"/>
      <w:r w:rsidRPr="0066438E">
        <w:rPr>
          <w:sz w:val="24"/>
          <w:szCs w:val="20"/>
          <w:lang w:val="en-US"/>
        </w:rPr>
        <w:t>$"COPY {</w:t>
      </w:r>
      <w:proofErr w:type="spellStart"/>
      <w:r w:rsidRPr="0066438E">
        <w:rPr>
          <w:sz w:val="24"/>
          <w:szCs w:val="20"/>
          <w:lang w:val="en-US"/>
        </w:rPr>
        <w:t>fileName</w:t>
      </w:r>
      <w:proofErr w:type="spellEnd"/>
      <w:r w:rsidRPr="0066438E">
        <w:rPr>
          <w:sz w:val="24"/>
          <w:szCs w:val="20"/>
          <w:lang w:val="en-US"/>
        </w:rPr>
        <w:t>} TO {</w:t>
      </w:r>
      <w:proofErr w:type="spellStart"/>
      <w:r w:rsidRPr="0066438E">
        <w:rPr>
          <w:sz w:val="24"/>
          <w:szCs w:val="20"/>
          <w:lang w:val="en-US"/>
        </w:rPr>
        <w:t>dest</w:t>
      </w:r>
      <w:proofErr w:type="spellEnd"/>
      <w:r w:rsidRPr="0066438E">
        <w:rPr>
          <w:sz w:val="24"/>
          <w:szCs w:val="20"/>
          <w:lang w:val="en-US"/>
        </w:rPr>
        <w:t xml:space="preserve">} WITH </w:t>
      </w:r>
    </w:p>
    <w:p w14:paraId="7209C968" w14:textId="4189CBEA" w:rsidR="0066438E" w:rsidRPr="0066438E" w:rsidRDefault="0066438E" w:rsidP="0066438E">
      <w:pPr>
        <w:pStyle w:val="24"/>
        <w:ind w:left="1416" w:firstLine="708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THREAD </w:t>
      </w:r>
      <w:proofErr w:type="gramStart"/>
      <w:r w:rsidRPr="0066438E">
        <w:rPr>
          <w:sz w:val="24"/>
          <w:szCs w:val="20"/>
          <w:lang w:val="en-US"/>
        </w:rPr>
        <w:t>№{</w:t>
      </w:r>
      <w:proofErr w:type="gramEnd"/>
      <w:r w:rsidRPr="0066438E">
        <w:rPr>
          <w:sz w:val="24"/>
          <w:szCs w:val="20"/>
          <w:lang w:val="en-US"/>
        </w:rPr>
        <w:t>Convert.ToInt32(</w:t>
      </w:r>
      <w:proofErr w:type="spellStart"/>
      <w:r w:rsidRPr="0066438E">
        <w:rPr>
          <w:sz w:val="24"/>
          <w:szCs w:val="20"/>
          <w:lang w:val="en-US"/>
        </w:rPr>
        <w:t>Thread.CurrentThread.Name</w:t>
      </w:r>
      <w:proofErr w:type="spellEnd"/>
      <w:r w:rsidRPr="0066438E">
        <w:rPr>
          <w:sz w:val="24"/>
          <w:szCs w:val="20"/>
          <w:lang w:val="en-US"/>
        </w:rPr>
        <w:t>) + 1}");</w:t>
      </w:r>
    </w:p>
    <w:p w14:paraId="7C807E82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r w:rsidRPr="0066438E">
        <w:rPr>
          <w:sz w:val="24"/>
          <w:szCs w:val="20"/>
          <w:lang w:val="en-US"/>
        </w:rPr>
        <w:t>FileInfo</w:t>
      </w:r>
      <w:proofErr w:type="spell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fileInfo</w:t>
      </w:r>
      <w:proofErr w:type="spellEnd"/>
      <w:r w:rsidRPr="0066438E">
        <w:rPr>
          <w:sz w:val="24"/>
          <w:szCs w:val="20"/>
          <w:lang w:val="en-US"/>
        </w:rPr>
        <w:t xml:space="preserve"> = new </w:t>
      </w:r>
      <w:proofErr w:type="spellStart"/>
      <w:proofErr w:type="gramStart"/>
      <w:r w:rsidRPr="0066438E">
        <w:rPr>
          <w:sz w:val="24"/>
          <w:szCs w:val="20"/>
          <w:lang w:val="en-US"/>
        </w:rPr>
        <w:t>FileInfo</w:t>
      </w:r>
      <w:proofErr w:type="spellEnd"/>
      <w:r w:rsidRPr="0066438E">
        <w:rPr>
          <w:sz w:val="24"/>
          <w:szCs w:val="20"/>
          <w:lang w:val="en-US"/>
        </w:rPr>
        <w:t>(</w:t>
      </w:r>
      <w:proofErr w:type="spellStart"/>
      <w:proofErr w:type="gramEnd"/>
      <w:r w:rsidRPr="0066438E">
        <w:rPr>
          <w:sz w:val="24"/>
          <w:szCs w:val="20"/>
          <w:lang w:val="en-US"/>
        </w:rPr>
        <w:t>fileName</w:t>
      </w:r>
      <w:proofErr w:type="spellEnd"/>
      <w:r w:rsidRPr="0066438E">
        <w:rPr>
          <w:sz w:val="24"/>
          <w:szCs w:val="20"/>
          <w:lang w:val="en-US"/>
        </w:rPr>
        <w:t>);</w:t>
      </w:r>
    </w:p>
    <w:p w14:paraId="129B6B77" w14:textId="77777777" w:rsid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66438E">
        <w:rPr>
          <w:sz w:val="24"/>
          <w:szCs w:val="20"/>
          <w:lang w:val="en-US"/>
        </w:rPr>
        <w:t>fileInfo.CopyTo</w:t>
      </w:r>
      <w:proofErr w:type="spellEnd"/>
      <w:r w:rsidRPr="0066438E">
        <w:rPr>
          <w:sz w:val="24"/>
          <w:szCs w:val="20"/>
          <w:lang w:val="en-US"/>
        </w:rPr>
        <w:t>(</w:t>
      </w:r>
      <w:proofErr w:type="spellStart"/>
      <w:proofErr w:type="gramEnd"/>
      <w:r w:rsidRPr="0066438E">
        <w:rPr>
          <w:sz w:val="24"/>
          <w:szCs w:val="20"/>
          <w:lang w:val="en-US"/>
        </w:rPr>
        <w:t>Path.Combine</w:t>
      </w:r>
      <w:proofErr w:type="spellEnd"/>
      <w:r w:rsidRPr="0066438E">
        <w:rPr>
          <w:sz w:val="24"/>
          <w:szCs w:val="20"/>
          <w:lang w:val="en-US"/>
        </w:rPr>
        <w:t>(</w:t>
      </w:r>
      <w:proofErr w:type="spellStart"/>
      <w:r w:rsidRPr="0066438E">
        <w:rPr>
          <w:sz w:val="24"/>
          <w:szCs w:val="20"/>
          <w:lang w:val="en-US"/>
        </w:rPr>
        <w:t>dest</w:t>
      </w:r>
      <w:proofErr w:type="spellEnd"/>
      <w:r w:rsidRPr="0066438E">
        <w:rPr>
          <w:sz w:val="24"/>
          <w:szCs w:val="20"/>
          <w:lang w:val="en-US"/>
        </w:rPr>
        <w:t xml:space="preserve">, </w:t>
      </w:r>
      <w:proofErr w:type="spellStart"/>
      <w:r w:rsidRPr="0066438E">
        <w:rPr>
          <w:sz w:val="24"/>
          <w:szCs w:val="20"/>
          <w:lang w:val="en-US"/>
        </w:rPr>
        <w:t>fileInfo.Name</w:t>
      </w:r>
      <w:proofErr w:type="spellEnd"/>
      <w:r w:rsidRPr="0066438E">
        <w:rPr>
          <w:sz w:val="24"/>
          <w:szCs w:val="20"/>
          <w:lang w:val="en-US"/>
        </w:rPr>
        <w:t xml:space="preserve">), </w:t>
      </w:r>
    </w:p>
    <w:p w14:paraId="6882386F" w14:textId="3E3BAE53" w:rsidR="0066438E" w:rsidRPr="0066438E" w:rsidRDefault="0066438E" w:rsidP="0066438E">
      <w:pPr>
        <w:pStyle w:val="24"/>
        <w:ind w:left="7080" w:firstLine="708"/>
        <w:rPr>
          <w:sz w:val="24"/>
          <w:szCs w:val="20"/>
          <w:lang w:val="en-US"/>
        </w:rPr>
      </w:pPr>
      <w:proofErr w:type="gramStart"/>
      <w:r w:rsidRPr="0066438E">
        <w:rPr>
          <w:sz w:val="24"/>
          <w:szCs w:val="20"/>
          <w:lang w:val="en-US"/>
        </w:rPr>
        <w:t>true</w:t>
      </w:r>
      <w:proofErr w:type="gramEnd"/>
      <w:r w:rsidRPr="0066438E">
        <w:rPr>
          <w:sz w:val="24"/>
          <w:szCs w:val="20"/>
          <w:lang w:val="en-US"/>
        </w:rPr>
        <w:t>);</w:t>
      </w:r>
    </w:p>
    <w:p w14:paraId="66BBFA3A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spellStart"/>
      <w:r w:rsidRPr="0066438E">
        <w:rPr>
          <w:sz w:val="24"/>
          <w:szCs w:val="20"/>
          <w:lang w:val="en-US"/>
        </w:rPr>
        <w:t>NumberOfCopiedFiles</w:t>
      </w:r>
      <w:proofErr w:type="spellEnd"/>
      <w:r w:rsidRPr="0066438E">
        <w:rPr>
          <w:sz w:val="24"/>
          <w:szCs w:val="20"/>
          <w:lang w:val="en-US"/>
        </w:rPr>
        <w:t>++;</w:t>
      </w:r>
    </w:p>
    <w:p w14:paraId="547B5F3B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}</w:t>
      </w:r>
    </w:p>
    <w:p w14:paraId="1C01444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</w:t>
      </w:r>
      <w:proofErr w:type="gramStart"/>
      <w:r w:rsidRPr="0066438E">
        <w:rPr>
          <w:sz w:val="24"/>
          <w:szCs w:val="20"/>
          <w:lang w:val="en-US"/>
        </w:rPr>
        <w:t>public</w:t>
      </w:r>
      <w:proofErr w:type="gramEnd"/>
      <w:r w:rsidRPr="0066438E">
        <w:rPr>
          <w:sz w:val="24"/>
          <w:szCs w:val="20"/>
          <w:lang w:val="en-US"/>
        </w:rPr>
        <w:t xml:space="preserve"> bool </w:t>
      </w:r>
      <w:proofErr w:type="spellStart"/>
      <w:r w:rsidRPr="0066438E">
        <w:rPr>
          <w:sz w:val="24"/>
          <w:szCs w:val="20"/>
          <w:lang w:val="en-US"/>
        </w:rPr>
        <w:t>CheckActiveThreads</w:t>
      </w:r>
      <w:proofErr w:type="spellEnd"/>
      <w:r w:rsidRPr="0066438E">
        <w:rPr>
          <w:sz w:val="24"/>
          <w:szCs w:val="20"/>
          <w:lang w:val="en-US"/>
        </w:rPr>
        <w:t>()</w:t>
      </w:r>
    </w:p>
    <w:p w14:paraId="77A6576C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{</w:t>
      </w:r>
    </w:p>
    <w:p w14:paraId="4374CA70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    </w:t>
      </w:r>
      <w:proofErr w:type="gramStart"/>
      <w:r w:rsidRPr="0066438E">
        <w:rPr>
          <w:sz w:val="24"/>
          <w:szCs w:val="20"/>
          <w:lang w:val="en-US"/>
        </w:rPr>
        <w:t>return</w:t>
      </w:r>
      <w:proofErr w:type="gramEnd"/>
      <w:r w:rsidRPr="0066438E">
        <w:rPr>
          <w:sz w:val="24"/>
          <w:szCs w:val="20"/>
          <w:lang w:val="en-US"/>
        </w:rPr>
        <w:t xml:space="preserve"> </w:t>
      </w:r>
      <w:proofErr w:type="spellStart"/>
      <w:r w:rsidRPr="0066438E">
        <w:rPr>
          <w:sz w:val="24"/>
          <w:szCs w:val="20"/>
          <w:lang w:val="en-US"/>
        </w:rPr>
        <w:t>ActiveThreads.Contains</w:t>
      </w:r>
      <w:proofErr w:type="spellEnd"/>
      <w:r w:rsidRPr="0066438E">
        <w:rPr>
          <w:sz w:val="24"/>
          <w:szCs w:val="20"/>
          <w:lang w:val="en-US"/>
        </w:rPr>
        <w:t>(true);</w:t>
      </w:r>
    </w:p>
    <w:p w14:paraId="7286FC6E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    }</w:t>
      </w:r>
    </w:p>
    <w:p w14:paraId="3F8F0EAF" w14:textId="77777777" w:rsidR="0066438E" w:rsidRPr="0066438E" w:rsidRDefault="0066438E" w:rsidP="0066438E">
      <w:pPr>
        <w:pStyle w:val="24"/>
        <w:rPr>
          <w:sz w:val="24"/>
          <w:szCs w:val="20"/>
          <w:lang w:val="en-US"/>
        </w:rPr>
      </w:pPr>
      <w:r w:rsidRPr="0066438E">
        <w:rPr>
          <w:sz w:val="24"/>
          <w:szCs w:val="20"/>
          <w:lang w:val="en-US"/>
        </w:rPr>
        <w:t xml:space="preserve">    }</w:t>
      </w:r>
    </w:p>
    <w:p w14:paraId="4CA44E93" w14:textId="6E3319D3" w:rsidR="00CD6A62" w:rsidRPr="00CD6A62" w:rsidRDefault="0066438E" w:rsidP="0066438E">
      <w:pPr>
        <w:pStyle w:val="24"/>
        <w:rPr>
          <w:lang w:val="en-US"/>
        </w:rPr>
      </w:pPr>
      <w:r w:rsidRPr="0066438E">
        <w:rPr>
          <w:sz w:val="24"/>
          <w:szCs w:val="20"/>
          <w:lang w:val="en-US"/>
        </w:rPr>
        <w:t>}</w:t>
      </w:r>
      <w:bookmarkStart w:id="0" w:name="_GoBack"/>
      <w:bookmarkEnd w:id="0"/>
    </w:p>
    <w:sectPr w:rsidR="00CD6A62" w:rsidRPr="00CD6A62" w:rsidSect="00600A20">
      <w:footerReference w:type="default" r:id="rId8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7F785" w14:textId="77777777" w:rsidR="002D2DBB" w:rsidRDefault="002D2DBB" w:rsidP="007B2A1F">
      <w:r>
        <w:separator/>
      </w:r>
    </w:p>
  </w:endnote>
  <w:endnote w:type="continuationSeparator" w:id="0">
    <w:p w14:paraId="4BB2B0C6" w14:textId="77777777" w:rsidR="002D2DBB" w:rsidRDefault="002D2DB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660597"/>
      <w:docPartObj>
        <w:docPartGallery w:val="Page Numbers (Bottom of Page)"/>
        <w:docPartUnique/>
      </w:docPartObj>
    </w:sdtPr>
    <w:sdtEndPr/>
    <w:sdtContent>
      <w:p w14:paraId="229816B8" w14:textId="4E47F7CD" w:rsidR="00037B18" w:rsidRDefault="00037B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38E" w:rsidRPr="0066438E">
          <w:rPr>
            <w:noProof/>
            <w:lang w:val="ru-RU"/>
          </w:rPr>
          <w:t>6</w:t>
        </w:r>
        <w:r>
          <w:fldChar w:fldCharType="end"/>
        </w:r>
      </w:p>
    </w:sdtContent>
  </w:sdt>
  <w:p w14:paraId="3FAC5A33" w14:textId="77777777" w:rsidR="00037B18" w:rsidRDefault="00037B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B78A4" w14:textId="77777777" w:rsidR="002D2DBB" w:rsidRDefault="002D2DBB" w:rsidP="007B2A1F">
      <w:r>
        <w:separator/>
      </w:r>
    </w:p>
  </w:footnote>
  <w:footnote w:type="continuationSeparator" w:id="0">
    <w:p w14:paraId="23BBB8F0" w14:textId="77777777" w:rsidR="002D2DBB" w:rsidRDefault="002D2DB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A8C1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F0B2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DC20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B2EF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2AC1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B09B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F4A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7001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6A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843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71EB2"/>
    <w:multiLevelType w:val="hybridMultilevel"/>
    <w:tmpl w:val="11622538"/>
    <w:lvl w:ilvl="0" w:tplc="652A5764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33309"/>
    <w:multiLevelType w:val="hybridMultilevel"/>
    <w:tmpl w:val="13D8AB5C"/>
    <w:lvl w:ilvl="0" w:tplc="ECB8D2E4">
      <w:start w:val="1"/>
      <w:numFmt w:val="bullet"/>
      <w:pStyle w:val="4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7103E"/>
    <w:multiLevelType w:val="hybridMultilevel"/>
    <w:tmpl w:val="4AAAAABC"/>
    <w:lvl w:ilvl="0" w:tplc="EA32029A">
      <w:start w:val="1"/>
      <w:numFmt w:val="decimal"/>
      <w:pStyle w:val="6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6"/>
  </w:num>
  <w:num w:numId="4">
    <w:abstractNumId w:val="11"/>
  </w:num>
  <w:num w:numId="5">
    <w:abstractNumId w:val="29"/>
  </w:num>
  <w:num w:numId="6">
    <w:abstractNumId w:val="16"/>
  </w:num>
  <w:num w:numId="7">
    <w:abstractNumId w:val="18"/>
  </w:num>
  <w:num w:numId="8">
    <w:abstractNumId w:val="23"/>
  </w:num>
  <w:num w:numId="9">
    <w:abstractNumId w:val="28"/>
  </w:num>
  <w:num w:numId="10">
    <w:abstractNumId w:val="28"/>
  </w:num>
  <w:num w:numId="11">
    <w:abstractNumId w:val="10"/>
  </w:num>
  <w:num w:numId="12">
    <w:abstractNumId w:val="24"/>
  </w:num>
  <w:num w:numId="13">
    <w:abstractNumId w:val="22"/>
  </w:num>
  <w:num w:numId="14">
    <w:abstractNumId w:val="25"/>
  </w:num>
  <w:num w:numId="15">
    <w:abstractNumId w:val="20"/>
  </w:num>
  <w:num w:numId="16">
    <w:abstractNumId w:val="15"/>
  </w:num>
  <w:num w:numId="17">
    <w:abstractNumId w:val="17"/>
  </w:num>
  <w:num w:numId="18">
    <w:abstractNumId w:val="19"/>
  </w:num>
  <w:num w:numId="19">
    <w:abstractNumId w:val="14"/>
  </w:num>
  <w:num w:numId="20">
    <w:abstractNumId w:val="19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2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3"/>
  </w:num>
  <w:num w:numId="28">
    <w:abstractNumId w:val="9"/>
  </w:num>
  <w:num w:numId="29">
    <w:abstractNumId w:val="7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CF"/>
    <w:rsid w:val="00012F6C"/>
    <w:rsid w:val="00015F71"/>
    <w:rsid w:val="000218C6"/>
    <w:rsid w:val="000310B0"/>
    <w:rsid w:val="00037B18"/>
    <w:rsid w:val="000467F9"/>
    <w:rsid w:val="00047A7F"/>
    <w:rsid w:val="000500C3"/>
    <w:rsid w:val="0006048B"/>
    <w:rsid w:val="00063303"/>
    <w:rsid w:val="00067FC1"/>
    <w:rsid w:val="0007183D"/>
    <w:rsid w:val="00074C1C"/>
    <w:rsid w:val="00076F66"/>
    <w:rsid w:val="00085D8F"/>
    <w:rsid w:val="000873F3"/>
    <w:rsid w:val="000A172F"/>
    <w:rsid w:val="000C55A4"/>
    <w:rsid w:val="000D43E6"/>
    <w:rsid w:val="000D4FE0"/>
    <w:rsid w:val="000E0511"/>
    <w:rsid w:val="000F41E8"/>
    <w:rsid w:val="000F7CB8"/>
    <w:rsid w:val="00112E0C"/>
    <w:rsid w:val="00121C5D"/>
    <w:rsid w:val="00121EC6"/>
    <w:rsid w:val="0012239E"/>
    <w:rsid w:val="00132C96"/>
    <w:rsid w:val="00135319"/>
    <w:rsid w:val="0013657C"/>
    <w:rsid w:val="00142DD8"/>
    <w:rsid w:val="0014439B"/>
    <w:rsid w:val="0014636B"/>
    <w:rsid w:val="00162104"/>
    <w:rsid w:val="001643F9"/>
    <w:rsid w:val="00165F09"/>
    <w:rsid w:val="0017410F"/>
    <w:rsid w:val="0018305E"/>
    <w:rsid w:val="00185D44"/>
    <w:rsid w:val="00187332"/>
    <w:rsid w:val="00190A92"/>
    <w:rsid w:val="001A0F89"/>
    <w:rsid w:val="001A2924"/>
    <w:rsid w:val="001A72C2"/>
    <w:rsid w:val="001B1DCD"/>
    <w:rsid w:val="001C0B9F"/>
    <w:rsid w:val="001C1487"/>
    <w:rsid w:val="001C7764"/>
    <w:rsid w:val="001D2DE7"/>
    <w:rsid w:val="001D3946"/>
    <w:rsid w:val="001D3A93"/>
    <w:rsid w:val="001E5142"/>
    <w:rsid w:val="00206327"/>
    <w:rsid w:val="00214139"/>
    <w:rsid w:val="002141E0"/>
    <w:rsid w:val="00216D05"/>
    <w:rsid w:val="00227C6C"/>
    <w:rsid w:val="00250DE1"/>
    <w:rsid w:val="00260145"/>
    <w:rsid w:val="00266F11"/>
    <w:rsid w:val="00267EFE"/>
    <w:rsid w:val="0027197C"/>
    <w:rsid w:val="00272350"/>
    <w:rsid w:val="00276C58"/>
    <w:rsid w:val="002A1AA1"/>
    <w:rsid w:val="002A7864"/>
    <w:rsid w:val="002B136C"/>
    <w:rsid w:val="002B64A1"/>
    <w:rsid w:val="002C50C0"/>
    <w:rsid w:val="002D2DBB"/>
    <w:rsid w:val="002D5416"/>
    <w:rsid w:val="00314161"/>
    <w:rsid w:val="00316DDF"/>
    <w:rsid w:val="003249CD"/>
    <w:rsid w:val="00331E89"/>
    <w:rsid w:val="00344C64"/>
    <w:rsid w:val="00351E22"/>
    <w:rsid w:val="00356DFA"/>
    <w:rsid w:val="0036088B"/>
    <w:rsid w:val="00396EE2"/>
    <w:rsid w:val="0039786A"/>
    <w:rsid w:val="003A0FEA"/>
    <w:rsid w:val="003A2791"/>
    <w:rsid w:val="003A2D79"/>
    <w:rsid w:val="003B46D0"/>
    <w:rsid w:val="003B4DE2"/>
    <w:rsid w:val="003D3D0E"/>
    <w:rsid w:val="003D6444"/>
    <w:rsid w:val="003E75DC"/>
    <w:rsid w:val="003E7621"/>
    <w:rsid w:val="003F7471"/>
    <w:rsid w:val="00407304"/>
    <w:rsid w:val="0041139A"/>
    <w:rsid w:val="00420ACE"/>
    <w:rsid w:val="00420DAB"/>
    <w:rsid w:val="00426DC7"/>
    <w:rsid w:val="00452CEB"/>
    <w:rsid w:val="004563C7"/>
    <w:rsid w:val="004612E0"/>
    <w:rsid w:val="0046216C"/>
    <w:rsid w:val="00464E47"/>
    <w:rsid w:val="0046507D"/>
    <w:rsid w:val="0047128B"/>
    <w:rsid w:val="00472A2B"/>
    <w:rsid w:val="00477CFD"/>
    <w:rsid w:val="00481CF5"/>
    <w:rsid w:val="0048350D"/>
    <w:rsid w:val="00495FCC"/>
    <w:rsid w:val="00496551"/>
    <w:rsid w:val="004B7EB4"/>
    <w:rsid w:val="004D0CB1"/>
    <w:rsid w:val="004D5D18"/>
    <w:rsid w:val="004F0BD4"/>
    <w:rsid w:val="005051A0"/>
    <w:rsid w:val="00506F22"/>
    <w:rsid w:val="00512D96"/>
    <w:rsid w:val="00517A6C"/>
    <w:rsid w:val="00525FBF"/>
    <w:rsid w:val="00531136"/>
    <w:rsid w:val="00545EAA"/>
    <w:rsid w:val="0054696A"/>
    <w:rsid w:val="005474AD"/>
    <w:rsid w:val="005610C1"/>
    <w:rsid w:val="00561415"/>
    <w:rsid w:val="00561F0B"/>
    <w:rsid w:val="00567A6F"/>
    <w:rsid w:val="005743A8"/>
    <w:rsid w:val="00580E87"/>
    <w:rsid w:val="005817F0"/>
    <w:rsid w:val="00595B88"/>
    <w:rsid w:val="005961DA"/>
    <w:rsid w:val="005A4AD2"/>
    <w:rsid w:val="005A7071"/>
    <w:rsid w:val="005B17E2"/>
    <w:rsid w:val="005B55B0"/>
    <w:rsid w:val="005B59C5"/>
    <w:rsid w:val="005C2676"/>
    <w:rsid w:val="005C377A"/>
    <w:rsid w:val="005C7070"/>
    <w:rsid w:val="005D1AB1"/>
    <w:rsid w:val="005D3188"/>
    <w:rsid w:val="005E03AC"/>
    <w:rsid w:val="005E395C"/>
    <w:rsid w:val="005F5B1B"/>
    <w:rsid w:val="00600A20"/>
    <w:rsid w:val="006075D0"/>
    <w:rsid w:val="0061087D"/>
    <w:rsid w:val="006113C8"/>
    <w:rsid w:val="0062228E"/>
    <w:rsid w:val="006261B6"/>
    <w:rsid w:val="00643318"/>
    <w:rsid w:val="0065030C"/>
    <w:rsid w:val="00650FB4"/>
    <w:rsid w:val="00651FE3"/>
    <w:rsid w:val="0065543F"/>
    <w:rsid w:val="00657FAE"/>
    <w:rsid w:val="0066438E"/>
    <w:rsid w:val="006700B5"/>
    <w:rsid w:val="006773D9"/>
    <w:rsid w:val="00693678"/>
    <w:rsid w:val="00695C21"/>
    <w:rsid w:val="006A2693"/>
    <w:rsid w:val="006A652E"/>
    <w:rsid w:val="006B1ECE"/>
    <w:rsid w:val="006B3C36"/>
    <w:rsid w:val="006B3F46"/>
    <w:rsid w:val="006B5F09"/>
    <w:rsid w:val="006C15F0"/>
    <w:rsid w:val="006C79CC"/>
    <w:rsid w:val="006D0D9D"/>
    <w:rsid w:val="006E0EAE"/>
    <w:rsid w:val="006E6F0C"/>
    <w:rsid w:val="006F0710"/>
    <w:rsid w:val="006F5A35"/>
    <w:rsid w:val="0070313F"/>
    <w:rsid w:val="00704D08"/>
    <w:rsid w:val="007053C7"/>
    <w:rsid w:val="00706571"/>
    <w:rsid w:val="00744543"/>
    <w:rsid w:val="00751D0A"/>
    <w:rsid w:val="0075395F"/>
    <w:rsid w:val="007642F4"/>
    <w:rsid w:val="00775DF2"/>
    <w:rsid w:val="00777A3D"/>
    <w:rsid w:val="0078535A"/>
    <w:rsid w:val="007A0840"/>
    <w:rsid w:val="007A2621"/>
    <w:rsid w:val="007A2778"/>
    <w:rsid w:val="007A6ECC"/>
    <w:rsid w:val="007B2A1F"/>
    <w:rsid w:val="007D6EC0"/>
    <w:rsid w:val="007E3A0F"/>
    <w:rsid w:val="007F7C66"/>
    <w:rsid w:val="0080058E"/>
    <w:rsid w:val="00817AAA"/>
    <w:rsid w:val="00826E11"/>
    <w:rsid w:val="00827A20"/>
    <w:rsid w:val="00830050"/>
    <w:rsid w:val="00832D7D"/>
    <w:rsid w:val="00834B0E"/>
    <w:rsid w:val="00837C3B"/>
    <w:rsid w:val="00840CD0"/>
    <w:rsid w:val="00841276"/>
    <w:rsid w:val="00844474"/>
    <w:rsid w:val="0084554B"/>
    <w:rsid w:val="00853E53"/>
    <w:rsid w:val="00856494"/>
    <w:rsid w:val="00866818"/>
    <w:rsid w:val="008752CA"/>
    <w:rsid w:val="00876B32"/>
    <w:rsid w:val="008A1A4D"/>
    <w:rsid w:val="008A2924"/>
    <w:rsid w:val="008B5115"/>
    <w:rsid w:val="008C4332"/>
    <w:rsid w:val="008D21D2"/>
    <w:rsid w:val="008D4CC1"/>
    <w:rsid w:val="008D56E9"/>
    <w:rsid w:val="008E4510"/>
    <w:rsid w:val="008F7F6D"/>
    <w:rsid w:val="00912CF8"/>
    <w:rsid w:val="00915029"/>
    <w:rsid w:val="00920692"/>
    <w:rsid w:val="009243E2"/>
    <w:rsid w:val="00930AF1"/>
    <w:rsid w:val="00932D08"/>
    <w:rsid w:val="00941868"/>
    <w:rsid w:val="009506F5"/>
    <w:rsid w:val="009554CA"/>
    <w:rsid w:val="00961A5E"/>
    <w:rsid w:val="009627B7"/>
    <w:rsid w:val="00963097"/>
    <w:rsid w:val="009634EB"/>
    <w:rsid w:val="00970C22"/>
    <w:rsid w:val="00972E94"/>
    <w:rsid w:val="0097352A"/>
    <w:rsid w:val="009777CA"/>
    <w:rsid w:val="009946CF"/>
    <w:rsid w:val="00995942"/>
    <w:rsid w:val="0099719B"/>
    <w:rsid w:val="009B0C8C"/>
    <w:rsid w:val="009B0CE2"/>
    <w:rsid w:val="009C48BE"/>
    <w:rsid w:val="009D119B"/>
    <w:rsid w:val="009E0352"/>
    <w:rsid w:val="009E12A3"/>
    <w:rsid w:val="009F04FE"/>
    <w:rsid w:val="009F0AF0"/>
    <w:rsid w:val="009F4857"/>
    <w:rsid w:val="00A031F1"/>
    <w:rsid w:val="00A03D79"/>
    <w:rsid w:val="00A05701"/>
    <w:rsid w:val="00A12346"/>
    <w:rsid w:val="00A213AD"/>
    <w:rsid w:val="00A238C4"/>
    <w:rsid w:val="00A25DB7"/>
    <w:rsid w:val="00A34DBA"/>
    <w:rsid w:val="00A355A4"/>
    <w:rsid w:val="00A40A94"/>
    <w:rsid w:val="00A62833"/>
    <w:rsid w:val="00A62B7E"/>
    <w:rsid w:val="00A64E17"/>
    <w:rsid w:val="00A77DF5"/>
    <w:rsid w:val="00A828AD"/>
    <w:rsid w:val="00A93EA6"/>
    <w:rsid w:val="00AA242D"/>
    <w:rsid w:val="00AA7339"/>
    <w:rsid w:val="00AB3649"/>
    <w:rsid w:val="00AB48A7"/>
    <w:rsid w:val="00AC3371"/>
    <w:rsid w:val="00AC60B0"/>
    <w:rsid w:val="00AD2092"/>
    <w:rsid w:val="00AE4BCC"/>
    <w:rsid w:val="00AF5B4E"/>
    <w:rsid w:val="00B0110B"/>
    <w:rsid w:val="00B074E4"/>
    <w:rsid w:val="00B141D9"/>
    <w:rsid w:val="00B14C01"/>
    <w:rsid w:val="00B1788B"/>
    <w:rsid w:val="00B3237F"/>
    <w:rsid w:val="00B40DA8"/>
    <w:rsid w:val="00B41583"/>
    <w:rsid w:val="00B42DDB"/>
    <w:rsid w:val="00B50972"/>
    <w:rsid w:val="00B5467A"/>
    <w:rsid w:val="00B56897"/>
    <w:rsid w:val="00B73216"/>
    <w:rsid w:val="00B7433F"/>
    <w:rsid w:val="00B76295"/>
    <w:rsid w:val="00B82CE6"/>
    <w:rsid w:val="00BA5D8B"/>
    <w:rsid w:val="00BA6A75"/>
    <w:rsid w:val="00BB0DE8"/>
    <w:rsid w:val="00BC6A98"/>
    <w:rsid w:val="00BE5097"/>
    <w:rsid w:val="00BF1B83"/>
    <w:rsid w:val="00C0052E"/>
    <w:rsid w:val="00C11237"/>
    <w:rsid w:val="00C1379D"/>
    <w:rsid w:val="00C17E9E"/>
    <w:rsid w:val="00C23DBB"/>
    <w:rsid w:val="00C2550A"/>
    <w:rsid w:val="00C345A1"/>
    <w:rsid w:val="00C36F66"/>
    <w:rsid w:val="00C42CF3"/>
    <w:rsid w:val="00C46922"/>
    <w:rsid w:val="00C54BD3"/>
    <w:rsid w:val="00C54C7E"/>
    <w:rsid w:val="00C55870"/>
    <w:rsid w:val="00C6668D"/>
    <w:rsid w:val="00C70109"/>
    <w:rsid w:val="00C71A64"/>
    <w:rsid w:val="00C74718"/>
    <w:rsid w:val="00C93871"/>
    <w:rsid w:val="00CB1BBE"/>
    <w:rsid w:val="00CC35EF"/>
    <w:rsid w:val="00CC5538"/>
    <w:rsid w:val="00CD0E7C"/>
    <w:rsid w:val="00CD6A62"/>
    <w:rsid w:val="00CD7A3C"/>
    <w:rsid w:val="00CE43C2"/>
    <w:rsid w:val="00CF2284"/>
    <w:rsid w:val="00D01EEA"/>
    <w:rsid w:val="00D033BC"/>
    <w:rsid w:val="00D118F8"/>
    <w:rsid w:val="00D13BC4"/>
    <w:rsid w:val="00D141D5"/>
    <w:rsid w:val="00D152EE"/>
    <w:rsid w:val="00D17936"/>
    <w:rsid w:val="00D316DE"/>
    <w:rsid w:val="00D33681"/>
    <w:rsid w:val="00D42E4C"/>
    <w:rsid w:val="00D539E0"/>
    <w:rsid w:val="00D54AAF"/>
    <w:rsid w:val="00D56170"/>
    <w:rsid w:val="00D7019F"/>
    <w:rsid w:val="00D77A54"/>
    <w:rsid w:val="00D81418"/>
    <w:rsid w:val="00D83682"/>
    <w:rsid w:val="00D83950"/>
    <w:rsid w:val="00D93199"/>
    <w:rsid w:val="00D93EA5"/>
    <w:rsid w:val="00D94328"/>
    <w:rsid w:val="00DA14FA"/>
    <w:rsid w:val="00DA1E52"/>
    <w:rsid w:val="00DA3B34"/>
    <w:rsid w:val="00DA5B18"/>
    <w:rsid w:val="00DA61F1"/>
    <w:rsid w:val="00DB187E"/>
    <w:rsid w:val="00DB1CBB"/>
    <w:rsid w:val="00DB42EC"/>
    <w:rsid w:val="00DD080D"/>
    <w:rsid w:val="00DD11EA"/>
    <w:rsid w:val="00DD256C"/>
    <w:rsid w:val="00DF0F01"/>
    <w:rsid w:val="00DF45B0"/>
    <w:rsid w:val="00E017FF"/>
    <w:rsid w:val="00E07C32"/>
    <w:rsid w:val="00E111A6"/>
    <w:rsid w:val="00E15DE6"/>
    <w:rsid w:val="00E16544"/>
    <w:rsid w:val="00E172F5"/>
    <w:rsid w:val="00E30A91"/>
    <w:rsid w:val="00E31B72"/>
    <w:rsid w:val="00E41304"/>
    <w:rsid w:val="00E442E0"/>
    <w:rsid w:val="00E4530A"/>
    <w:rsid w:val="00E460C5"/>
    <w:rsid w:val="00E47FD0"/>
    <w:rsid w:val="00E53C56"/>
    <w:rsid w:val="00E655A2"/>
    <w:rsid w:val="00E65E45"/>
    <w:rsid w:val="00E74827"/>
    <w:rsid w:val="00E75D46"/>
    <w:rsid w:val="00E811F4"/>
    <w:rsid w:val="00E82421"/>
    <w:rsid w:val="00E84FB4"/>
    <w:rsid w:val="00E91D66"/>
    <w:rsid w:val="00E95ED2"/>
    <w:rsid w:val="00EA156B"/>
    <w:rsid w:val="00EA4F47"/>
    <w:rsid w:val="00EA5F87"/>
    <w:rsid w:val="00EA7B76"/>
    <w:rsid w:val="00EB278C"/>
    <w:rsid w:val="00EC1E32"/>
    <w:rsid w:val="00EC2498"/>
    <w:rsid w:val="00EE1369"/>
    <w:rsid w:val="00EE3FAD"/>
    <w:rsid w:val="00EE405B"/>
    <w:rsid w:val="00EF50A8"/>
    <w:rsid w:val="00F00038"/>
    <w:rsid w:val="00F077F4"/>
    <w:rsid w:val="00F10CDC"/>
    <w:rsid w:val="00F1492E"/>
    <w:rsid w:val="00F16B84"/>
    <w:rsid w:val="00F31775"/>
    <w:rsid w:val="00F32428"/>
    <w:rsid w:val="00F32B5C"/>
    <w:rsid w:val="00F353FA"/>
    <w:rsid w:val="00F40783"/>
    <w:rsid w:val="00F41712"/>
    <w:rsid w:val="00F41A55"/>
    <w:rsid w:val="00F4724B"/>
    <w:rsid w:val="00F51419"/>
    <w:rsid w:val="00F51C06"/>
    <w:rsid w:val="00F5625F"/>
    <w:rsid w:val="00F64111"/>
    <w:rsid w:val="00F64765"/>
    <w:rsid w:val="00F6725B"/>
    <w:rsid w:val="00F7502D"/>
    <w:rsid w:val="00F80E89"/>
    <w:rsid w:val="00F85595"/>
    <w:rsid w:val="00F92336"/>
    <w:rsid w:val="00FA13E7"/>
    <w:rsid w:val="00FA2C5F"/>
    <w:rsid w:val="00FA5830"/>
    <w:rsid w:val="00FB0BF9"/>
    <w:rsid w:val="00FB2FCC"/>
    <w:rsid w:val="00FB7B07"/>
    <w:rsid w:val="00FB7B44"/>
    <w:rsid w:val="00FC538E"/>
    <w:rsid w:val="00FC6A3B"/>
    <w:rsid w:val="00FD025A"/>
    <w:rsid w:val="00FD6857"/>
    <w:rsid w:val="00FE22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ABB63"/>
  <w15:chartTrackingRefBased/>
  <w15:docId w15:val="{42D1462E-0FC3-434C-9113-9366B391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№7"/>
    <w:qFormat/>
    <w:rsid w:val="00CD6A62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0">
    <w:name w:val="heading 4"/>
    <w:basedOn w:val="3"/>
    <w:next w:val="11"/>
    <w:link w:val="41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aliases w:val="№13"/>
    <w:basedOn w:val="a"/>
    <w:next w:val="a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0">
    <w:name w:val="heading 6"/>
    <w:aliases w:val="№14"/>
    <w:basedOn w:val="a"/>
    <w:next w:val="a"/>
    <w:link w:val="61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">
    <w:name w:val="№9. Содержание"/>
    <w:basedOn w:val="a"/>
    <w:next w:val="1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aliases w:val="№19"/>
    <w:basedOn w:val="a"/>
    <w:next w:val="a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21">
    <w:name w:val="№2. введение"/>
    <w:basedOn w:val="a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11">
    <w:name w:val="№1. Абзац. Основной текст"/>
    <w:basedOn w:val="a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1">
    <w:name w:val="Заголовок 4 Знак"/>
    <w:link w:val="40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3">
    <w:name w:val="TOC Heading"/>
    <w:aliases w:val="№18"/>
    <w:basedOn w:val="a"/>
    <w:next w:val="a"/>
    <w:uiPriority w:val="39"/>
    <w:unhideWhenUsed/>
    <w:qFormat/>
    <w:rsid w:val="003249CD"/>
    <w:pPr>
      <w:ind w:firstLine="0"/>
    </w:pPr>
    <w:rPr>
      <w:b/>
      <w:lang w:eastAsia="ru-RU"/>
    </w:rPr>
  </w:style>
  <w:style w:type="paragraph" w:styleId="a4">
    <w:name w:val="No Spacing"/>
    <w:aliases w:val="№11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31">
    <w:name w:val="№3. заключение"/>
    <w:basedOn w:val="a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8">
    <w:name w:val="№8. по центру"/>
    <w:basedOn w:val="a"/>
    <w:qFormat/>
    <w:rsid w:val="00517A6C"/>
    <w:pPr>
      <w:jc w:val="center"/>
    </w:pPr>
    <w:rPr>
      <w:b/>
      <w:szCs w:val="28"/>
    </w:rPr>
  </w:style>
  <w:style w:type="paragraph" w:customStyle="1" w:styleId="4">
    <w:name w:val="№4. маркированный список"/>
    <w:basedOn w:val="11"/>
    <w:qFormat/>
    <w:rsid w:val="00B0110B"/>
    <w:pPr>
      <w:numPr>
        <w:numId w:val="19"/>
      </w:numPr>
      <w:ind w:left="0" w:firstLine="709"/>
    </w:pPr>
  </w:style>
  <w:style w:type="paragraph" w:customStyle="1" w:styleId="6">
    <w:name w:val="№6. нумерованный список"/>
    <w:basedOn w:val="1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5">
    <w:name w:val="caption"/>
    <w:aliases w:val="№17"/>
    <w:basedOn w:val="a"/>
    <w:next w:val="a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100">
    <w:name w:val="№10. таблица"/>
    <w:basedOn w:val="a"/>
    <w:qFormat/>
    <w:rsid w:val="00DA14FA"/>
    <w:pPr>
      <w:ind w:firstLine="0"/>
    </w:pPr>
  </w:style>
  <w:style w:type="paragraph" w:customStyle="1" w:styleId="51">
    <w:name w:val="№5. название таблицы"/>
    <w:basedOn w:val="a5"/>
    <w:qFormat/>
    <w:rsid w:val="00DB42EC"/>
    <w:pPr>
      <w:jc w:val="left"/>
    </w:pPr>
  </w:style>
  <w:style w:type="paragraph" w:styleId="22">
    <w:name w:val="toc 2"/>
    <w:aliases w:val="№.20"/>
    <w:basedOn w:val="a"/>
    <w:next w:val="a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6">
    <w:name w:val="Hyperlink"/>
    <w:aliases w:val="№23"/>
    <w:uiPriority w:val="99"/>
    <w:unhideWhenUsed/>
    <w:rsid w:val="006A2693"/>
    <w:rPr>
      <w:color w:val="0000FF"/>
      <w:u w:val="single"/>
    </w:rPr>
  </w:style>
  <w:style w:type="paragraph" w:styleId="32">
    <w:name w:val="toc 3"/>
    <w:basedOn w:val="a"/>
    <w:next w:val="a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aliases w:val="№13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7">
    <w:name w:val="header"/>
    <w:aliases w:val="№21"/>
    <w:basedOn w:val="a"/>
    <w:link w:val="a8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8">
    <w:name w:val="Верхний колонтитул Знак"/>
    <w:aliases w:val="№21 Знак"/>
    <w:link w:val="a7"/>
    <w:uiPriority w:val="99"/>
    <w:rsid w:val="0013657C"/>
    <w:rPr>
      <w:rFonts w:eastAsia="Times New Roman"/>
      <w:sz w:val="22"/>
      <w:szCs w:val="22"/>
    </w:rPr>
  </w:style>
  <w:style w:type="paragraph" w:styleId="a9">
    <w:name w:val="footer"/>
    <w:aliases w:val="№22"/>
    <w:basedOn w:val="a"/>
    <w:link w:val="aa"/>
    <w:uiPriority w:val="99"/>
    <w:unhideWhenUsed/>
    <w:rsid w:val="003249CD"/>
    <w:pPr>
      <w:tabs>
        <w:tab w:val="center" w:pos="4677"/>
        <w:tab w:val="right" w:pos="9355"/>
      </w:tabs>
    </w:pPr>
    <w:rPr>
      <w:rFonts w:asciiTheme="minorHAnsi" w:hAnsiTheme="minorHAnsi"/>
      <w:sz w:val="22"/>
      <w:lang w:val="x-none"/>
    </w:rPr>
  </w:style>
  <w:style w:type="character" w:customStyle="1" w:styleId="aa">
    <w:name w:val="Нижний колонтитул Знак"/>
    <w:aliases w:val="№22 Знак"/>
    <w:link w:val="a9"/>
    <w:uiPriority w:val="99"/>
    <w:rsid w:val="003249CD"/>
    <w:rPr>
      <w:rFonts w:asciiTheme="minorHAnsi" w:hAnsiTheme="minorHAnsi"/>
      <w:sz w:val="22"/>
      <w:szCs w:val="22"/>
      <w:lang w:val="x-none" w:eastAsia="en-US"/>
    </w:rPr>
  </w:style>
  <w:style w:type="character" w:customStyle="1" w:styleId="61">
    <w:name w:val="Заголовок 6 Знак"/>
    <w:aliases w:val="№14 Знак"/>
    <w:link w:val="60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b">
    <w:name w:val="Table Grid"/>
    <w:basedOn w:val="a1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24">
    <w:name w:val="№24. Код программы"/>
    <w:basedOn w:val="a"/>
    <w:qFormat/>
    <w:rsid w:val="00E017FF"/>
    <w:pPr>
      <w:ind w:firstLine="0"/>
    </w:pPr>
    <w:rPr>
      <w:rFonts w:ascii="Courier New" w:hAnsi="Courier New"/>
      <w:sz w:val="26"/>
    </w:rPr>
  </w:style>
  <w:style w:type="paragraph" w:styleId="ae">
    <w:name w:val="Normal (Web)"/>
    <w:basedOn w:val="a"/>
    <w:uiPriority w:val="99"/>
    <w:semiHidden/>
    <w:unhideWhenUsed/>
    <w:rsid w:val="00E017FF"/>
    <w:rPr>
      <w:sz w:val="24"/>
      <w:szCs w:val="24"/>
    </w:rPr>
  </w:style>
  <w:style w:type="paragraph" w:styleId="af">
    <w:name w:val="footnote text"/>
    <w:basedOn w:val="a"/>
    <w:link w:val="af0"/>
    <w:uiPriority w:val="99"/>
    <w:semiHidden/>
    <w:unhideWhenUsed/>
    <w:rsid w:val="0046216C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6216C"/>
    <w:rPr>
      <w:rFonts w:ascii="Times New Roman" w:hAnsi="Times New Roman"/>
      <w:lang w:val="ru-RU" w:eastAsia="en-US"/>
    </w:rPr>
  </w:style>
  <w:style w:type="character" w:styleId="af1">
    <w:name w:val="footnote reference"/>
    <w:basedOn w:val="a0"/>
    <w:uiPriority w:val="99"/>
    <w:semiHidden/>
    <w:unhideWhenUsed/>
    <w:rsid w:val="0046216C"/>
    <w:rPr>
      <w:vertAlign w:val="superscript"/>
    </w:rPr>
  </w:style>
  <w:style w:type="paragraph" w:customStyle="1" w:styleId="121">
    <w:name w:val="№12. Заголовок 1"/>
    <w:aliases w:val="2..4"/>
    <w:basedOn w:val="a"/>
    <w:next w:val="a"/>
    <w:link w:val="1210"/>
    <w:qFormat/>
    <w:rsid w:val="001B1DCD"/>
    <w:rPr>
      <w:b/>
    </w:rPr>
  </w:style>
  <w:style w:type="character" w:customStyle="1" w:styleId="1210">
    <w:name w:val="№12. Заголовок 1 Знак"/>
    <w:aliases w:val="2..4 Знак"/>
    <w:basedOn w:val="a0"/>
    <w:link w:val="121"/>
    <w:rsid w:val="001B1DCD"/>
    <w:rPr>
      <w:rFonts w:ascii="Times New Roman" w:hAnsi="Times New Roman"/>
      <w:b/>
      <w:sz w:val="28"/>
      <w:szCs w:val="22"/>
      <w:lang w:val="ru-RU" w:eastAsia="en-US"/>
    </w:rPr>
  </w:style>
  <w:style w:type="paragraph" w:styleId="af2">
    <w:name w:val="envelope address"/>
    <w:basedOn w:val="a"/>
    <w:uiPriority w:val="99"/>
    <w:semiHidden/>
    <w:unhideWhenUsed/>
    <w:rsid w:val="003249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f3">
    <w:name w:val="Обычный ."/>
    <w:autoRedefine/>
    <w:qFormat/>
    <w:rsid w:val="00CD6A62"/>
    <w:pPr>
      <w:spacing w:after="160"/>
      <w:ind w:right="851"/>
      <w:jc w:val="center"/>
    </w:pPr>
    <w:rPr>
      <w:rFonts w:ascii="Times New Roman" w:hAnsi="Times New Roman"/>
      <w:sz w:val="28"/>
      <w:szCs w:val="28"/>
      <w:lang w:eastAsia="en-US"/>
    </w:rPr>
  </w:style>
  <w:style w:type="paragraph" w:customStyle="1" w:styleId="af4">
    <w:name w:val="Абзац. Основной текст"/>
    <w:basedOn w:val="a"/>
    <w:qFormat/>
    <w:rsid w:val="00A031F1"/>
    <w:pPr>
      <w:widowControl w:val="0"/>
      <w:jc w:val="both"/>
    </w:pPr>
    <w:rPr>
      <w:szCs w:val="28"/>
    </w:rPr>
  </w:style>
  <w:style w:type="paragraph" w:customStyle="1" w:styleId="af5">
    <w:name w:val="таблица"/>
    <w:basedOn w:val="a"/>
    <w:qFormat/>
    <w:rsid w:val="000467F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ill\OneDrive\&#1044;&#1086;&#1082;&#1091;&#1084;&#1077;&#1085;&#1090;&#1099;\&#1053;&#1072;&#1089;&#1090;&#1088;&#1072;&#1080;&#1074;&#1072;&#1077;&#1084;&#1099;&#1077;%20&#1096;&#1072;&#1073;&#1083;&#1086;&#1085;&#1099;%20Office\Lab_Documentati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784F5-8B38-4839-94CE-58225DED5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Lab_Documentation.dotx</Template>
  <TotalTime>166</TotalTime>
  <Pages>7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7104</CharactersWithSpaces>
  <SharedDoc>false</SharedDoc>
  <HLinks>
    <vt:vector size="42" baseType="variant">
      <vt:variant>
        <vt:i4>72548464</vt:i4>
      </vt:variant>
      <vt:variant>
        <vt:i4>38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_Toc492985253</vt:lpwstr>
      </vt:variant>
      <vt:variant>
        <vt:i4>72548464</vt:i4>
      </vt:variant>
      <vt:variant>
        <vt:i4>32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_Toc492985252</vt:lpwstr>
      </vt:variant>
      <vt:variant>
        <vt:i4>72548464</vt:i4>
      </vt:variant>
      <vt:variant>
        <vt:i4>26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_Toc492985251</vt:lpwstr>
      </vt:variant>
      <vt:variant>
        <vt:i4>72548464</vt:i4>
      </vt:variant>
      <vt:variant>
        <vt:i4>20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_Toc492985250</vt:lpwstr>
      </vt:variant>
      <vt:variant>
        <vt:i4>72482928</vt:i4>
      </vt:variant>
      <vt:variant>
        <vt:i4>14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_Toc492985249</vt:lpwstr>
      </vt:variant>
      <vt:variant>
        <vt:i4>72482928</vt:i4>
      </vt:variant>
      <vt:variant>
        <vt:i4>8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_Toc492985248</vt:lpwstr>
      </vt:variant>
      <vt:variant>
        <vt:i4>72482928</vt:i4>
      </vt:variant>
      <vt:variant>
        <vt:i4>2</vt:i4>
      </vt:variant>
      <vt:variant>
        <vt:i4>0</vt:i4>
      </vt:variant>
      <vt:variant>
        <vt:i4>5</vt:i4>
      </vt:variant>
      <vt:variant>
        <vt:lpwstr>C:\Users\Кирилл\Downloads\Лаб_работа.doc</vt:lpwstr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cp:lastModifiedBy>User1</cp:lastModifiedBy>
  <cp:revision>8</cp:revision>
  <cp:lastPrinted>2021-04-01T19:52:00Z</cp:lastPrinted>
  <dcterms:created xsi:type="dcterms:W3CDTF">2021-02-18T08:30:00Z</dcterms:created>
  <dcterms:modified xsi:type="dcterms:W3CDTF">2021-09-14T11:48:00Z</dcterms:modified>
</cp:coreProperties>
</file>