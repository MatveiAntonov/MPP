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69440" w14:textId="77777777" w:rsidR="00CD6A62" w:rsidRDefault="00CD6A62" w:rsidP="00CD6A62">
      <w:pPr>
        <w:pStyle w:val="a4"/>
        <w:jc w:val="center"/>
      </w:pPr>
      <w:r>
        <w:t>Министерство образования Республики Беларусь</w:t>
      </w:r>
    </w:p>
    <w:p w14:paraId="2AD24CFE" w14:textId="77777777" w:rsidR="00CD6A62" w:rsidRDefault="00CD6A62" w:rsidP="00CD6A62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0E07BEC" w14:textId="77777777" w:rsidR="00CD6A62" w:rsidRDefault="00CD6A62" w:rsidP="00CD6A62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EFEE9CC" w14:textId="77777777" w:rsidR="00CD6A62" w:rsidRDefault="00CD6A62" w:rsidP="00CD6A62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345C0184" w14:textId="77777777" w:rsidR="00CD6A62" w:rsidRPr="004F0BD4" w:rsidRDefault="00CD6A62" w:rsidP="00CD6A62"/>
    <w:p w14:paraId="48B2E697" w14:textId="77777777" w:rsidR="00CD6A62" w:rsidRPr="004F0BD4" w:rsidRDefault="00CD6A62" w:rsidP="00CD6A62"/>
    <w:p w14:paraId="12450D31" w14:textId="77777777" w:rsidR="00CD6A62" w:rsidRDefault="00CD6A62" w:rsidP="00CD6A62">
      <w:pPr>
        <w:pStyle w:val="a4"/>
      </w:pPr>
      <w:r>
        <w:t>Факультет компьютерных систем и сетей</w:t>
      </w:r>
    </w:p>
    <w:p w14:paraId="7E17DE93" w14:textId="77777777" w:rsidR="00CD6A62" w:rsidRDefault="00CD6A62" w:rsidP="00CD6A62">
      <w:pPr>
        <w:pStyle w:val="a4"/>
      </w:pPr>
      <w:r>
        <w:t>Кафедра программного обеспечения информационных технологий</w:t>
      </w:r>
    </w:p>
    <w:p w14:paraId="74C29C12" w14:textId="1232D94A" w:rsidR="00CD6A62" w:rsidRPr="00CD6A62" w:rsidRDefault="00CD6A62" w:rsidP="00CD6A62">
      <w:pPr>
        <w:pStyle w:val="a4"/>
      </w:pPr>
      <w:r>
        <w:t>Дисциплина: Объектно-ориентированные технологии программирования и стандарты проектирования (</w:t>
      </w:r>
      <w:proofErr w:type="spellStart"/>
      <w:r>
        <w:t>ООТПиСП</w:t>
      </w:r>
      <w:proofErr w:type="spellEnd"/>
      <w:r>
        <w:t>)</w:t>
      </w:r>
    </w:p>
    <w:p w14:paraId="68EA4351" w14:textId="77777777" w:rsidR="00CD6A62" w:rsidRDefault="00CD6A62" w:rsidP="00CD6A62">
      <w:pPr>
        <w:rPr>
          <w:szCs w:val="28"/>
        </w:rPr>
      </w:pPr>
    </w:p>
    <w:p w14:paraId="7E25601A" w14:textId="77777777" w:rsidR="00CD6A62" w:rsidRPr="004F0BD4" w:rsidRDefault="00CD6A62" w:rsidP="00CD6A62">
      <w:pPr>
        <w:rPr>
          <w:szCs w:val="28"/>
        </w:rPr>
      </w:pPr>
    </w:p>
    <w:p w14:paraId="328B44FE" w14:textId="77777777" w:rsidR="00CD6A62" w:rsidRPr="0054696A" w:rsidRDefault="00CD6A62" w:rsidP="00F5625F">
      <w:pPr>
        <w:ind w:firstLine="0"/>
        <w:rPr>
          <w:szCs w:val="28"/>
        </w:rPr>
      </w:pPr>
    </w:p>
    <w:p w14:paraId="23E2810B" w14:textId="77777777" w:rsidR="00CD6A62" w:rsidRPr="0054696A" w:rsidRDefault="00CD6A62" w:rsidP="00CD6A62">
      <w:pPr>
        <w:rPr>
          <w:szCs w:val="28"/>
        </w:rPr>
      </w:pPr>
    </w:p>
    <w:p w14:paraId="437D4263" w14:textId="77777777" w:rsidR="00CD6A62" w:rsidRPr="0054696A" w:rsidRDefault="00CD6A62" w:rsidP="00CD6A62">
      <w:pPr>
        <w:rPr>
          <w:szCs w:val="28"/>
        </w:rPr>
      </w:pPr>
    </w:p>
    <w:p w14:paraId="37689D11" w14:textId="77777777" w:rsidR="00CD6A62" w:rsidRPr="0054696A" w:rsidRDefault="00CD6A62" w:rsidP="00CD6A62">
      <w:pPr>
        <w:rPr>
          <w:szCs w:val="28"/>
        </w:rPr>
      </w:pPr>
    </w:p>
    <w:p w14:paraId="435E6B7E" w14:textId="77777777" w:rsidR="00CD6A62" w:rsidRPr="004F0BD4" w:rsidRDefault="00CD6A62" w:rsidP="00CD6A62">
      <w:pPr>
        <w:rPr>
          <w:szCs w:val="28"/>
        </w:rPr>
      </w:pPr>
    </w:p>
    <w:p w14:paraId="184EA435" w14:textId="77777777" w:rsidR="00CD6A62" w:rsidRDefault="00CD6A62" w:rsidP="00CD6A62">
      <w:pPr>
        <w:rPr>
          <w:szCs w:val="28"/>
        </w:rPr>
      </w:pPr>
    </w:p>
    <w:p w14:paraId="1BFE3A28" w14:textId="4AC7B6B0" w:rsidR="00CD6A62" w:rsidRDefault="00CD6A62" w:rsidP="00CD6A62">
      <w:pPr>
        <w:pStyle w:val="8"/>
      </w:pPr>
      <w:r>
        <w:t xml:space="preserve">ОТЧЕТ </w:t>
      </w:r>
    </w:p>
    <w:p w14:paraId="0309CD27" w14:textId="24217BFD" w:rsidR="00CD6A62" w:rsidRPr="00F830F2" w:rsidRDefault="00CD6A62" w:rsidP="00CD6A62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830F2" w:rsidRPr="00F830F2">
        <w:rPr>
          <w:szCs w:val="28"/>
        </w:rPr>
        <w:t>2</w:t>
      </w:r>
    </w:p>
    <w:p w14:paraId="7D138653" w14:textId="77777777" w:rsidR="00CD6A62" w:rsidRDefault="00CD6A62" w:rsidP="00CD6A62">
      <w:pPr>
        <w:pStyle w:val="af3"/>
        <w:jc w:val="left"/>
      </w:pPr>
    </w:p>
    <w:p w14:paraId="77030AF1" w14:textId="14256526" w:rsidR="0066438E" w:rsidRPr="0066438E" w:rsidRDefault="00CD6A62" w:rsidP="0066438E">
      <w:pPr>
        <w:pStyle w:val="af3"/>
        <w:ind w:left="708" w:firstLine="708"/>
      </w:pPr>
      <w:r>
        <w:t xml:space="preserve">    Тема работы:</w:t>
      </w:r>
      <w:r w:rsidR="00F830F2">
        <w:t xml:space="preserve"> Работа с </w:t>
      </w:r>
      <w:proofErr w:type="spellStart"/>
      <w:r w:rsidR="00F830F2">
        <w:t>многопоточностью</w:t>
      </w:r>
      <w:proofErr w:type="spellEnd"/>
      <w:r w:rsidR="00F830F2">
        <w:t xml:space="preserve">. Дескрипторы. </w:t>
      </w:r>
    </w:p>
    <w:p w14:paraId="4341631C" w14:textId="718B66DD" w:rsidR="00CD6A62" w:rsidRPr="0066438E" w:rsidRDefault="00CD6A62" w:rsidP="00CD6A62">
      <w:pPr>
        <w:pStyle w:val="af3"/>
        <w:ind w:left="1416"/>
      </w:pPr>
    </w:p>
    <w:p w14:paraId="3E83EF61" w14:textId="77777777" w:rsidR="00CD6A62" w:rsidRPr="001A0F89" w:rsidRDefault="00CD6A62" w:rsidP="00CD6A62">
      <w:pPr>
        <w:jc w:val="center"/>
      </w:pPr>
    </w:p>
    <w:p w14:paraId="66833DA5" w14:textId="77777777" w:rsidR="00CD6A62" w:rsidRDefault="00CD6A62" w:rsidP="00CD6A62">
      <w:pPr>
        <w:jc w:val="center"/>
        <w:rPr>
          <w:i/>
          <w:szCs w:val="28"/>
        </w:rPr>
      </w:pPr>
    </w:p>
    <w:p w14:paraId="53E0C1E0" w14:textId="77777777" w:rsidR="00CD6A62" w:rsidRDefault="00CD6A62" w:rsidP="00CD6A62">
      <w:pPr>
        <w:jc w:val="center"/>
        <w:rPr>
          <w:szCs w:val="28"/>
        </w:rPr>
      </w:pPr>
    </w:p>
    <w:p w14:paraId="707A8D88" w14:textId="77777777" w:rsidR="00CD6A62" w:rsidRDefault="00CD6A62" w:rsidP="00CD6A62">
      <w:pPr>
        <w:rPr>
          <w:szCs w:val="28"/>
        </w:rPr>
      </w:pPr>
    </w:p>
    <w:p w14:paraId="28948E79" w14:textId="77777777" w:rsidR="00CD6A62" w:rsidRDefault="00CD6A62" w:rsidP="00CD6A62">
      <w:pPr>
        <w:rPr>
          <w:szCs w:val="28"/>
        </w:rPr>
      </w:pPr>
    </w:p>
    <w:p w14:paraId="662A795E" w14:textId="77777777" w:rsidR="00CD6A62" w:rsidRDefault="00CD6A62" w:rsidP="00CD6A62">
      <w:pPr>
        <w:rPr>
          <w:szCs w:val="28"/>
        </w:rPr>
      </w:pPr>
    </w:p>
    <w:p w14:paraId="506DC9B0" w14:textId="77777777" w:rsidR="00CD6A62" w:rsidRDefault="00CD6A62" w:rsidP="00CD6A62">
      <w:pPr>
        <w:ind w:firstLine="0"/>
        <w:rPr>
          <w:szCs w:val="28"/>
        </w:rPr>
      </w:pPr>
    </w:p>
    <w:p w14:paraId="1EDF527C" w14:textId="77777777" w:rsidR="00CD6A62" w:rsidRDefault="00CD6A62" w:rsidP="00CD6A62">
      <w:pPr>
        <w:rPr>
          <w:szCs w:val="28"/>
        </w:rPr>
      </w:pPr>
    </w:p>
    <w:p w14:paraId="786C27F3" w14:textId="77777777" w:rsidR="00CD6A62" w:rsidRPr="00C46922" w:rsidRDefault="00CD6A62" w:rsidP="00CD6A62">
      <w:pPr>
        <w:pStyle w:val="a4"/>
      </w:pPr>
      <w:r>
        <w:t xml:space="preserve">                  </w:t>
      </w:r>
      <w:r w:rsidRPr="00C46922">
        <w:t xml:space="preserve">Выполнил </w:t>
      </w:r>
    </w:p>
    <w:p w14:paraId="68458B5D" w14:textId="790755F8" w:rsidR="00CD6A62" w:rsidRPr="00C46922" w:rsidRDefault="00CD6A62" w:rsidP="00CD6A62">
      <w:pPr>
        <w:pStyle w:val="a4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>
        <w:t>951003</w:t>
      </w:r>
      <w:r w:rsidRPr="00C46922">
        <w:t xml:space="preserve"> </w:t>
      </w:r>
      <w:r>
        <w:t xml:space="preserve">     </w:t>
      </w:r>
      <w:r w:rsidRPr="00C46922">
        <w:t xml:space="preserve">               </w:t>
      </w:r>
      <w:r w:rsidR="009E12A3">
        <w:t xml:space="preserve">                              </w:t>
      </w:r>
      <w:r w:rsidRPr="00CD0E7C">
        <w:t xml:space="preserve"> </w:t>
      </w:r>
      <w:r w:rsidR="009E12A3">
        <w:t>Антонов М.А.</w:t>
      </w:r>
    </w:p>
    <w:p w14:paraId="4F0052D0" w14:textId="77777777" w:rsidR="00CD6A62" w:rsidRPr="00C46922" w:rsidRDefault="00CD6A62" w:rsidP="00CD6A62">
      <w:pPr>
        <w:pStyle w:val="a4"/>
      </w:pPr>
    </w:p>
    <w:p w14:paraId="5A75E235" w14:textId="5C88AE7D" w:rsidR="00CD6A62" w:rsidRDefault="00CD6A62" w:rsidP="00CD6A62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</w:t>
      </w:r>
      <w:proofErr w:type="spellStart"/>
      <w:r>
        <w:t>Деменковец</w:t>
      </w:r>
      <w:proofErr w:type="spellEnd"/>
      <w:r>
        <w:t xml:space="preserve"> Д.В.</w:t>
      </w:r>
    </w:p>
    <w:p w14:paraId="7773F3A0" w14:textId="77777777" w:rsidR="00CD6A62" w:rsidRDefault="00CD6A62" w:rsidP="00CD6A6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63A6382" w14:textId="5EC08565" w:rsidR="00CD6A62" w:rsidRDefault="00CD6A62" w:rsidP="00CD6A62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9083C68" w14:textId="77777777" w:rsidR="00CD6A62" w:rsidRDefault="00CD6A62" w:rsidP="00CD6A62">
      <w:pPr>
        <w:rPr>
          <w:szCs w:val="28"/>
        </w:rPr>
      </w:pPr>
    </w:p>
    <w:p w14:paraId="3C0234E1" w14:textId="1F1902E2" w:rsidR="00CD6A62" w:rsidRDefault="00CD6A62" w:rsidP="00CD6A62">
      <w:pPr>
        <w:rPr>
          <w:szCs w:val="28"/>
        </w:rPr>
      </w:pPr>
    </w:p>
    <w:p w14:paraId="1D906A86" w14:textId="77777777" w:rsidR="00F5625F" w:rsidRDefault="00F5625F" w:rsidP="00CD6A62">
      <w:pPr>
        <w:rPr>
          <w:szCs w:val="28"/>
        </w:rPr>
      </w:pPr>
    </w:p>
    <w:p w14:paraId="3BB36013" w14:textId="77777777" w:rsidR="00CD6A62" w:rsidRDefault="00CD6A62" w:rsidP="00CD6A62">
      <w:pPr>
        <w:rPr>
          <w:szCs w:val="28"/>
        </w:rPr>
      </w:pPr>
    </w:p>
    <w:p w14:paraId="30056B75" w14:textId="40789F96" w:rsidR="00CD6A62" w:rsidRDefault="00F830F2" w:rsidP="00F830F2">
      <w:pPr>
        <w:tabs>
          <w:tab w:val="center" w:pos="5031"/>
          <w:tab w:val="left" w:pos="6192"/>
        </w:tabs>
        <w:ind w:firstLine="0"/>
      </w:pPr>
      <w:r>
        <w:rPr>
          <w:szCs w:val="28"/>
        </w:rPr>
        <w:tab/>
      </w:r>
      <w:r w:rsidR="00CD6A62">
        <w:t>Минск 20</w:t>
      </w:r>
      <w:r w:rsidR="00CD6A62" w:rsidRPr="00F16B84">
        <w:t>2</w:t>
      </w:r>
      <w:r w:rsidR="00CD6A62">
        <w:t>1</w:t>
      </w:r>
      <w:r w:rsidR="00CD6A62">
        <w:tab/>
      </w:r>
    </w:p>
    <w:p w14:paraId="59303B24" w14:textId="7783D638" w:rsidR="005B59C5" w:rsidRPr="00F830F2" w:rsidRDefault="00CD6A62" w:rsidP="00CD6A62">
      <w:pPr>
        <w:pStyle w:val="1"/>
        <w:numPr>
          <w:ilvl w:val="0"/>
          <w:numId w:val="0"/>
        </w:numPr>
        <w:jc w:val="center"/>
        <w:rPr>
          <w:lang w:val="ru-RU"/>
        </w:rPr>
      </w:pPr>
      <w:r w:rsidRPr="00187332">
        <w:rPr>
          <w:lang w:val="ru-RU"/>
        </w:rPr>
        <w:lastRenderedPageBreak/>
        <w:t>Исходный</w:t>
      </w:r>
      <w:r w:rsidRPr="00F830F2">
        <w:rPr>
          <w:lang w:val="ru-RU"/>
        </w:rPr>
        <w:t xml:space="preserve"> </w:t>
      </w:r>
      <w:r w:rsidRPr="00187332">
        <w:rPr>
          <w:lang w:val="ru-RU"/>
        </w:rPr>
        <w:t>код</w:t>
      </w:r>
      <w:r w:rsidRPr="00F830F2">
        <w:rPr>
          <w:lang w:val="ru-RU"/>
        </w:rPr>
        <w:t xml:space="preserve"> </w:t>
      </w:r>
      <w:r w:rsidRPr="00187332">
        <w:rPr>
          <w:lang w:val="ru-RU"/>
        </w:rPr>
        <w:t>программы</w:t>
      </w:r>
    </w:p>
    <w:p w14:paraId="57901B12" w14:textId="157C1D4C" w:rsidR="00CC35EF" w:rsidRDefault="0066438E" w:rsidP="00F41712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</w:rPr>
      </w:pPr>
      <w:r>
        <w:rPr>
          <w:rFonts w:ascii="Times New Roman" w:eastAsia="Times New Roman" w:hAnsi="Times New Roman"/>
          <w:b/>
          <w:bCs/>
          <w:sz w:val="28"/>
          <w:szCs w:val="26"/>
        </w:rPr>
        <w:t>Задание 1</w:t>
      </w:r>
      <w:r w:rsidR="00D81418">
        <w:rPr>
          <w:rFonts w:ascii="Times New Roman" w:eastAsia="Times New Roman" w:hAnsi="Times New Roman"/>
          <w:b/>
          <w:bCs/>
          <w:sz w:val="28"/>
          <w:szCs w:val="26"/>
        </w:rPr>
        <w:t>:</w:t>
      </w:r>
    </w:p>
    <w:p w14:paraId="16748EAA" w14:textId="4C1B892C" w:rsidR="00F41712" w:rsidRDefault="00F41712" w:rsidP="00CD6A62">
      <w:pPr>
        <w:pStyle w:val="24"/>
        <w:rPr>
          <w:rFonts w:ascii="Times New Roman" w:eastAsia="Times New Roman" w:hAnsi="Times New Roman"/>
          <w:b/>
          <w:bCs/>
          <w:sz w:val="28"/>
          <w:szCs w:val="26"/>
        </w:rPr>
      </w:pPr>
    </w:p>
    <w:p w14:paraId="134B5607" w14:textId="2A0F1858" w:rsidR="0066438E" w:rsidRPr="00F830F2" w:rsidRDefault="0066438E" w:rsidP="0066438E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</w:rPr>
      </w:pPr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Program</w:t>
      </w:r>
      <w:r w:rsidRPr="00F830F2">
        <w:rPr>
          <w:rFonts w:ascii="Times New Roman" w:eastAsia="Times New Roman" w:hAnsi="Times New Roman"/>
          <w:b/>
          <w:bCs/>
          <w:sz w:val="28"/>
          <w:szCs w:val="26"/>
        </w:rPr>
        <w:t>.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cs</w:t>
      </w:r>
      <w:proofErr w:type="spellEnd"/>
      <w:r w:rsidRPr="00F830F2">
        <w:rPr>
          <w:rFonts w:ascii="Times New Roman" w:eastAsia="Times New Roman" w:hAnsi="Times New Roman"/>
          <w:b/>
          <w:bCs/>
          <w:sz w:val="28"/>
          <w:szCs w:val="26"/>
        </w:rPr>
        <w:t>:</w:t>
      </w:r>
    </w:p>
    <w:p w14:paraId="576A2FEE" w14:textId="77777777" w:rsidR="0066438E" w:rsidRPr="00F830F2" w:rsidRDefault="0066438E" w:rsidP="00CD6A62">
      <w:pPr>
        <w:pStyle w:val="24"/>
        <w:rPr>
          <w:rFonts w:ascii="Times New Roman" w:eastAsia="Times New Roman" w:hAnsi="Times New Roman"/>
          <w:b/>
          <w:bCs/>
          <w:sz w:val="28"/>
          <w:szCs w:val="26"/>
        </w:rPr>
      </w:pPr>
    </w:p>
    <w:p w14:paraId="5CE922FA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proofErr w:type="gramStart"/>
      <w:r w:rsidRPr="00F830F2">
        <w:rPr>
          <w:sz w:val="24"/>
          <w:szCs w:val="24"/>
          <w:lang w:val="en-US"/>
        </w:rPr>
        <w:t>using</w:t>
      </w:r>
      <w:proofErr w:type="gramEnd"/>
      <w:r w:rsidRPr="00F830F2">
        <w:rPr>
          <w:sz w:val="24"/>
          <w:szCs w:val="24"/>
          <w:lang w:val="en-US"/>
        </w:rPr>
        <w:t xml:space="preserve"> System;</w:t>
      </w:r>
    </w:p>
    <w:p w14:paraId="76EFC2B5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proofErr w:type="gramStart"/>
      <w:r w:rsidRPr="00F830F2">
        <w:rPr>
          <w:sz w:val="24"/>
          <w:szCs w:val="24"/>
          <w:lang w:val="en-US"/>
        </w:rPr>
        <w:t>using</w:t>
      </w:r>
      <w:proofErr w:type="gram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System.Threading</w:t>
      </w:r>
      <w:proofErr w:type="spellEnd"/>
      <w:r w:rsidRPr="00F830F2">
        <w:rPr>
          <w:sz w:val="24"/>
          <w:szCs w:val="24"/>
          <w:lang w:val="en-US"/>
        </w:rPr>
        <w:t>;</w:t>
      </w:r>
    </w:p>
    <w:p w14:paraId="670D9D8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</w:p>
    <w:p w14:paraId="1062178C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proofErr w:type="gramStart"/>
      <w:r w:rsidRPr="00F830F2">
        <w:rPr>
          <w:sz w:val="24"/>
          <w:szCs w:val="24"/>
          <w:lang w:val="en-US"/>
        </w:rPr>
        <w:t>namespace</w:t>
      </w:r>
      <w:proofErr w:type="gramEnd"/>
      <w:r w:rsidRPr="00F830F2">
        <w:rPr>
          <w:sz w:val="24"/>
          <w:szCs w:val="24"/>
          <w:lang w:val="en-US"/>
        </w:rPr>
        <w:t xml:space="preserve"> lab2</w:t>
      </w:r>
    </w:p>
    <w:p w14:paraId="1E2E09D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>{</w:t>
      </w:r>
    </w:p>
    <w:p w14:paraId="673D1902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</w:t>
      </w:r>
      <w:proofErr w:type="gramStart"/>
      <w:r w:rsidRPr="00F830F2">
        <w:rPr>
          <w:sz w:val="24"/>
          <w:szCs w:val="24"/>
          <w:lang w:val="en-US"/>
        </w:rPr>
        <w:t>class</w:t>
      </w:r>
      <w:proofErr w:type="gramEnd"/>
      <w:r w:rsidRPr="00F830F2">
        <w:rPr>
          <w:sz w:val="24"/>
          <w:szCs w:val="24"/>
          <w:lang w:val="en-US"/>
        </w:rPr>
        <w:t xml:space="preserve"> Program</w:t>
      </w:r>
    </w:p>
    <w:p w14:paraId="2DF544A2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{</w:t>
      </w:r>
    </w:p>
    <w:p w14:paraId="3556CBB3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</w:t>
      </w:r>
      <w:proofErr w:type="gramStart"/>
      <w:r w:rsidRPr="00F830F2">
        <w:rPr>
          <w:sz w:val="24"/>
          <w:szCs w:val="24"/>
          <w:lang w:val="en-US"/>
        </w:rPr>
        <w:t>static</w:t>
      </w:r>
      <w:proofErr w:type="gramEnd"/>
      <w:r w:rsidRPr="00F830F2">
        <w:rPr>
          <w:sz w:val="24"/>
          <w:szCs w:val="24"/>
          <w:lang w:val="en-US"/>
        </w:rPr>
        <w:t xml:space="preserve"> void Main(string[] </w:t>
      </w:r>
      <w:proofErr w:type="spellStart"/>
      <w:r w:rsidRPr="00F830F2">
        <w:rPr>
          <w:sz w:val="24"/>
          <w:szCs w:val="24"/>
          <w:lang w:val="en-US"/>
        </w:rPr>
        <w:t>args</w:t>
      </w:r>
      <w:proofErr w:type="spellEnd"/>
      <w:r w:rsidRPr="00F830F2">
        <w:rPr>
          <w:sz w:val="24"/>
          <w:szCs w:val="24"/>
          <w:lang w:val="en-US"/>
        </w:rPr>
        <w:t>)</w:t>
      </w:r>
    </w:p>
    <w:p w14:paraId="5DD16B7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{</w:t>
      </w:r>
    </w:p>
    <w:p w14:paraId="461595F8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int</w:t>
      </w:r>
      <w:proofErr w:type="spellEnd"/>
      <w:proofErr w:type="gramEnd"/>
      <w:r w:rsidRPr="00F830F2">
        <w:rPr>
          <w:sz w:val="24"/>
          <w:szCs w:val="24"/>
          <w:lang w:val="en-US"/>
        </w:rPr>
        <w:t xml:space="preserve"> N = 10;</w:t>
      </w:r>
    </w:p>
    <w:p w14:paraId="452712BA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var</w:t>
      </w:r>
      <w:proofErr w:type="spellEnd"/>
      <w:proofErr w:type="gram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mutex</w:t>
      </w:r>
      <w:proofErr w:type="spellEnd"/>
      <w:r w:rsidRPr="00F830F2">
        <w:rPr>
          <w:sz w:val="24"/>
          <w:szCs w:val="24"/>
          <w:lang w:val="en-US"/>
        </w:rPr>
        <w:t xml:space="preserve"> = new </w:t>
      </w:r>
      <w:proofErr w:type="spellStart"/>
      <w:r w:rsidRPr="00F830F2">
        <w:rPr>
          <w:sz w:val="24"/>
          <w:szCs w:val="24"/>
          <w:lang w:val="en-US"/>
        </w:rPr>
        <w:t>Mutex</w:t>
      </w:r>
      <w:proofErr w:type="spellEnd"/>
      <w:r w:rsidRPr="00F830F2">
        <w:rPr>
          <w:sz w:val="24"/>
          <w:szCs w:val="24"/>
          <w:lang w:val="en-US"/>
        </w:rPr>
        <w:t>();</w:t>
      </w:r>
    </w:p>
    <w:p w14:paraId="070635E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gramStart"/>
      <w:r w:rsidRPr="00F830F2">
        <w:rPr>
          <w:sz w:val="24"/>
          <w:szCs w:val="24"/>
          <w:lang w:val="en-US"/>
        </w:rPr>
        <w:t>for</w:t>
      </w:r>
      <w:proofErr w:type="gramEnd"/>
      <w:r w:rsidRPr="00F830F2">
        <w:rPr>
          <w:sz w:val="24"/>
          <w:szCs w:val="24"/>
          <w:lang w:val="en-US"/>
        </w:rPr>
        <w:t xml:space="preserve"> (</w:t>
      </w:r>
      <w:proofErr w:type="spellStart"/>
      <w:r w:rsidRPr="00F830F2">
        <w:rPr>
          <w:sz w:val="24"/>
          <w:szCs w:val="24"/>
          <w:lang w:val="en-US"/>
        </w:rPr>
        <w:t>int</w:t>
      </w:r>
      <w:proofErr w:type="spell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i</w:t>
      </w:r>
      <w:proofErr w:type="spellEnd"/>
      <w:r w:rsidRPr="00F830F2">
        <w:rPr>
          <w:sz w:val="24"/>
          <w:szCs w:val="24"/>
          <w:lang w:val="en-US"/>
        </w:rPr>
        <w:t xml:space="preserve"> = 0; </w:t>
      </w:r>
      <w:proofErr w:type="spellStart"/>
      <w:r w:rsidRPr="00F830F2">
        <w:rPr>
          <w:sz w:val="24"/>
          <w:szCs w:val="24"/>
          <w:lang w:val="en-US"/>
        </w:rPr>
        <w:t>i</w:t>
      </w:r>
      <w:proofErr w:type="spellEnd"/>
      <w:r w:rsidRPr="00F830F2">
        <w:rPr>
          <w:sz w:val="24"/>
          <w:szCs w:val="24"/>
          <w:lang w:val="en-US"/>
        </w:rPr>
        <w:t xml:space="preserve"> &lt; N; </w:t>
      </w:r>
      <w:proofErr w:type="spellStart"/>
      <w:r w:rsidRPr="00F830F2">
        <w:rPr>
          <w:sz w:val="24"/>
          <w:szCs w:val="24"/>
          <w:lang w:val="en-US"/>
        </w:rPr>
        <w:t>i</w:t>
      </w:r>
      <w:proofErr w:type="spellEnd"/>
      <w:r w:rsidRPr="00F830F2">
        <w:rPr>
          <w:sz w:val="24"/>
          <w:szCs w:val="24"/>
          <w:lang w:val="en-US"/>
        </w:rPr>
        <w:t>++)</w:t>
      </w:r>
    </w:p>
    <w:p w14:paraId="144F7C19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{</w:t>
      </w:r>
    </w:p>
    <w:p w14:paraId="48588AFF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Thread </w:t>
      </w:r>
      <w:proofErr w:type="spellStart"/>
      <w:r w:rsidRPr="00F830F2">
        <w:rPr>
          <w:sz w:val="24"/>
          <w:szCs w:val="24"/>
          <w:lang w:val="en-US"/>
        </w:rPr>
        <w:t>thread</w:t>
      </w:r>
      <w:proofErr w:type="spellEnd"/>
      <w:r w:rsidRPr="00F830F2">
        <w:rPr>
          <w:sz w:val="24"/>
          <w:szCs w:val="24"/>
          <w:lang w:val="en-US"/>
        </w:rPr>
        <w:t xml:space="preserve"> = new </w:t>
      </w:r>
      <w:proofErr w:type="gramStart"/>
      <w:r w:rsidRPr="00F830F2">
        <w:rPr>
          <w:sz w:val="24"/>
          <w:szCs w:val="24"/>
          <w:lang w:val="en-US"/>
        </w:rPr>
        <w:t>Thread(</w:t>
      </w:r>
      <w:proofErr w:type="gramEnd"/>
      <w:r w:rsidRPr="00F830F2">
        <w:rPr>
          <w:sz w:val="24"/>
          <w:szCs w:val="24"/>
          <w:lang w:val="en-US"/>
        </w:rPr>
        <w:t>() =&gt;</w:t>
      </w:r>
    </w:p>
    <w:p w14:paraId="07D93028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{</w:t>
      </w:r>
    </w:p>
    <w:p w14:paraId="32192801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mutex.Lock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>);</w:t>
      </w:r>
    </w:p>
    <w:p w14:paraId="059F823E" w14:textId="77777777" w:rsid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Console.WriteLine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 xml:space="preserve">"current Thread id: " + </w:t>
      </w:r>
    </w:p>
    <w:p w14:paraId="7498EAAB" w14:textId="77777777" w:rsidR="00F830F2" w:rsidRDefault="00F830F2" w:rsidP="00F830F2">
      <w:pPr>
        <w:pStyle w:val="24"/>
        <w:ind w:left="2832"/>
        <w:rPr>
          <w:sz w:val="24"/>
          <w:szCs w:val="24"/>
          <w:lang w:val="en-US"/>
        </w:rPr>
      </w:pPr>
      <w:proofErr w:type="spellStart"/>
      <w:r w:rsidRPr="00F830F2">
        <w:rPr>
          <w:sz w:val="24"/>
          <w:szCs w:val="24"/>
          <w:lang w:val="en-US"/>
        </w:rPr>
        <w:t>Thread.CurrentThread.ManagedThreadId</w:t>
      </w:r>
      <w:proofErr w:type="spellEnd"/>
      <w:r w:rsidRPr="00F830F2">
        <w:rPr>
          <w:sz w:val="24"/>
          <w:szCs w:val="24"/>
          <w:lang w:val="en-US"/>
        </w:rPr>
        <w:t xml:space="preserve"> + </w:t>
      </w:r>
      <w:proofErr w:type="gramStart"/>
      <w:r w:rsidRPr="00F830F2">
        <w:rPr>
          <w:sz w:val="24"/>
          <w:szCs w:val="24"/>
          <w:lang w:val="en-US"/>
        </w:rPr>
        <w:t>" lock</w:t>
      </w:r>
      <w:proofErr w:type="gramEnd"/>
      <w:r w:rsidRPr="00F830F2">
        <w:rPr>
          <w:sz w:val="24"/>
          <w:szCs w:val="24"/>
          <w:lang w:val="en-US"/>
        </w:rPr>
        <w:t xml:space="preserve"> </w:t>
      </w:r>
    </w:p>
    <w:p w14:paraId="0A206E0E" w14:textId="004866B5" w:rsidR="00F830F2" w:rsidRPr="00F830F2" w:rsidRDefault="00F830F2" w:rsidP="00F830F2">
      <w:pPr>
        <w:pStyle w:val="24"/>
        <w:ind w:left="7080" w:firstLine="708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>Thread");</w:t>
      </w:r>
    </w:p>
    <w:p w14:paraId="192AD1B3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Thread.Sleep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>400);</w:t>
      </w:r>
    </w:p>
    <w:p w14:paraId="37F52290" w14:textId="77777777" w:rsid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Console.WriteLine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 xml:space="preserve">"current Thread id: " + </w:t>
      </w:r>
    </w:p>
    <w:p w14:paraId="11072578" w14:textId="77777777" w:rsidR="00F830F2" w:rsidRDefault="00F830F2" w:rsidP="00F830F2">
      <w:pPr>
        <w:pStyle w:val="24"/>
        <w:ind w:left="2832"/>
        <w:rPr>
          <w:sz w:val="24"/>
          <w:szCs w:val="24"/>
          <w:lang w:val="en-US"/>
        </w:rPr>
      </w:pPr>
      <w:proofErr w:type="spellStart"/>
      <w:r w:rsidRPr="00F830F2">
        <w:rPr>
          <w:sz w:val="24"/>
          <w:szCs w:val="24"/>
          <w:lang w:val="en-US"/>
        </w:rPr>
        <w:t>Thread.CurrentThread.ManagedThreadId</w:t>
      </w:r>
      <w:proofErr w:type="spellEnd"/>
      <w:r w:rsidRPr="00F830F2">
        <w:rPr>
          <w:sz w:val="24"/>
          <w:szCs w:val="24"/>
          <w:lang w:val="en-US"/>
        </w:rPr>
        <w:t xml:space="preserve"> + </w:t>
      </w:r>
      <w:proofErr w:type="gramStart"/>
      <w:r w:rsidRPr="00F830F2">
        <w:rPr>
          <w:sz w:val="24"/>
          <w:szCs w:val="24"/>
          <w:lang w:val="en-US"/>
        </w:rPr>
        <w:t>" un</w:t>
      </w:r>
      <w:proofErr w:type="gramEnd"/>
    </w:p>
    <w:p w14:paraId="1ABB85DD" w14:textId="0EB4075E" w:rsidR="00F830F2" w:rsidRPr="00F830F2" w:rsidRDefault="00F830F2" w:rsidP="00F830F2">
      <w:pPr>
        <w:pStyle w:val="24"/>
        <w:ind w:left="6372" w:firstLine="708"/>
        <w:rPr>
          <w:sz w:val="24"/>
          <w:szCs w:val="24"/>
          <w:lang w:val="en-US"/>
        </w:rPr>
      </w:pPr>
      <w:bookmarkStart w:id="0" w:name="_GoBack"/>
      <w:bookmarkEnd w:id="0"/>
      <w:proofErr w:type="gramStart"/>
      <w:r w:rsidRPr="00F830F2">
        <w:rPr>
          <w:sz w:val="24"/>
          <w:szCs w:val="24"/>
          <w:lang w:val="en-US"/>
        </w:rPr>
        <w:t>lock</w:t>
      </w:r>
      <w:proofErr w:type="gramEnd"/>
      <w:r w:rsidRPr="00F830F2">
        <w:rPr>
          <w:sz w:val="24"/>
          <w:szCs w:val="24"/>
          <w:lang w:val="en-US"/>
        </w:rPr>
        <w:t xml:space="preserve"> Thread");</w:t>
      </w:r>
    </w:p>
    <w:p w14:paraId="270B2DDA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mutex.Unlock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>);</w:t>
      </w:r>
    </w:p>
    <w:p w14:paraId="72EAD15E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}</w:t>
      </w:r>
    </w:p>
    <w:p w14:paraId="356F06CC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);</w:t>
      </w:r>
    </w:p>
    <w:p w14:paraId="7F649F7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thread.Start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>);</w:t>
      </w:r>
    </w:p>
    <w:p w14:paraId="52478761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}</w:t>
      </w:r>
    </w:p>
    <w:p w14:paraId="1D216F94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Console.ReadLine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>);</w:t>
      </w:r>
    </w:p>
    <w:p w14:paraId="26C2445A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}       </w:t>
      </w:r>
    </w:p>
    <w:p w14:paraId="05C50465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}</w:t>
      </w:r>
    </w:p>
    <w:p w14:paraId="39742456" w14:textId="7246460B" w:rsidR="0066438E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>}</w:t>
      </w:r>
    </w:p>
    <w:p w14:paraId="4269DDC7" w14:textId="3EDF8252" w:rsidR="00CC35EF" w:rsidRDefault="00F830F2" w:rsidP="0066438E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Mutex</w:t>
      </w:r>
      <w:r w:rsidR="0066438E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.cs</w:t>
      </w:r>
      <w:proofErr w:type="spellEnd"/>
      <w:r w:rsidR="00F4171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01E0F97F" w14:textId="77777777" w:rsidR="00F41712" w:rsidRPr="00F41712" w:rsidRDefault="00F41712" w:rsidP="00CD6A62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3FA5BF75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proofErr w:type="gramStart"/>
      <w:r w:rsidRPr="00F830F2">
        <w:rPr>
          <w:sz w:val="24"/>
          <w:szCs w:val="24"/>
          <w:lang w:val="en-US"/>
        </w:rPr>
        <w:t>using</w:t>
      </w:r>
      <w:proofErr w:type="gram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System.Threading</w:t>
      </w:r>
      <w:proofErr w:type="spellEnd"/>
      <w:r w:rsidRPr="00F830F2">
        <w:rPr>
          <w:sz w:val="24"/>
          <w:szCs w:val="24"/>
          <w:lang w:val="en-US"/>
        </w:rPr>
        <w:t>;</w:t>
      </w:r>
    </w:p>
    <w:p w14:paraId="54AEB921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</w:p>
    <w:p w14:paraId="4E0107B8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proofErr w:type="gramStart"/>
      <w:r w:rsidRPr="00F830F2">
        <w:rPr>
          <w:sz w:val="24"/>
          <w:szCs w:val="24"/>
          <w:lang w:val="en-US"/>
        </w:rPr>
        <w:t>namespace</w:t>
      </w:r>
      <w:proofErr w:type="gramEnd"/>
      <w:r w:rsidRPr="00F830F2">
        <w:rPr>
          <w:sz w:val="24"/>
          <w:szCs w:val="24"/>
          <w:lang w:val="en-US"/>
        </w:rPr>
        <w:t xml:space="preserve"> lab2</w:t>
      </w:r>
    </w:p>
    <w:p w14:paraId="18920ACB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>{</w:t>
      </w:r>
    </w:p>
    <w:p w14:paraId="35B4C545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</w:t>
      </w:r>
      <w:proofErr w:type="gramStart"/>
      <w:r w:rsidRPr="00F830F2">
        <w:rPr>
          <w:sz w:val="24"/>
          <w:szCs w:val="24"/>
          <w:lang w:val="en-US"/>
        </w:rPr>
        <w:t>class</w:t>
      </w:r>
      <w:proofErr w:type="gram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Mutex</w:t>
      </w:r>
      <w:proofErr w:type="spellEnd"/>
    </w:p>
    <w:p w14:paraId="7300B264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{</w:t>
      </w:r>
    </w:p>
    <w:p w14:paraId="7CC8ADB8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</w:t>
      </w:r>
      <w:proofErr w:type="gramStart"/>
      <w:r w:rsidRPr="00F830F2">
        <w:rPr>
          <w:sz w:val="24"/>
          <w:szCs w:val="24"/>
          <w:lang w:val="en-US"/>
        </w:rPr>
        <w:t>private</w:t>
      </w:r>
      <w:proofErr w:type="gram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int</w:t>
      </w:r>
      <w:proofErr w:type="spellEnd"/>
      <w:r w:rsidRPr="00F830F2">
        <w:rPr>
          <w:sz w:val="24"/>
          <w:szCs w:val="24"/>
          <w:lang w:val="en-US"/>
        </w:rPr>
        <w:t xml:space="preserve"> </w:t>
      </w:r>
      <w:proofErr w:type="spellStart"/>
      <w:r w:rsidRPr="00F830F2">
        <w:rPr>
          <w:sz w:val="24"/>
          <w:szCs w:val="24"/>
          <w:lang w:val="en-US"/>
        </w:rPr>
        <w:t>curId</w:t>
      </w:r>
      <w:proofErr w:type="spellEnd"/>
      <w:r w:rsidRPr="00F830F2">
        <w:rPr>
          <w:sz w:val="24"/>
          <w:szCs w:val="24"/>
          <w:lang w:val="en-US"/>
        </w:rPr>
        <w:t xml:space="preserve"> = -1;</w:t>
      </w:r>
    </w:p>
    <w:p w14:paraId="39BD74B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</w:p>
    <w:p w14:paraId="34344B1B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</w:t>
      </w:r>
      <w:proofErr w:type="gramStart"/>
      <w:r w:rsidRPr="00F830F2">
        <w:rPr>
          <w:sz w:val="24"/>
          <w:szCs w:val="24"/>
          <w:lang w:val="en-US"/>
        </w:rPr>
        <w:t>public</w:t>
      </w:r>
      <w:proofErr w:type="gramEnd"/>
      <w:r w:rsidRPr="00F830F2">
        <w:rPr>
          <w:sz w:val="24"/>
          <w:szCs w:val="24"/>
          <w:lang w:val="en-US"/>
        </w:rPr>
        <w:t xml:space="preserve"> void Lock()</w:t>
      </w:r>
    </w:p>
    <w:p w14:paraId="5532197B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{</w:t>
      </w:r>
    </w:p>
    <w:p w14:paraId="7E08793E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var</w:t>
      </w:r>
      <w:proofErr w:type="spellEnd"/>
      <w:proofErr w:type="gramEnd"/>
      <w:r w:rsidRPr="00F830F2">
        <w:rPr>
          <w:sz w:val="24"/>
          <w:szCs w:val="24"/>
          <w:lang w:val="en-US"/>
        </w:rPr>
        <w:t xml:space="preserve"> id = </w:t>
      </w:r>
      <w:proofErr w:type="spellStart"/>
      <w:r w:rsidRPr="00F830F2">
        <w:rPr>
          <w:sz w:val="24"/>
          <w:szCs w:val="24"/>
          <w:lang w:val="en-US"/>
        </w:rPr>
        <w:t>Thread.CurrentThread.ManagedThreadId</w:t>
      </w:r>
      <w:proofErr w:type="spellEnd"/>
      <w:r w:rsidRPr="00F830F2">
        <w:rPr>
          <w:sz w:val="24"/>
          <w:szCs w:val="24"/>
          <w:lang w:val="en-US"/>
        </w:rPr>
        <w:t>;</w:t>
      </w:r>
    </w:p>
    <w:p w14:paraId="26203F81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F830F2">
        <w:rPr>
          <w:sz w:val="24"/>
          <w:szCs w:val="24"/>
          <w:lang w:val="en-US"/>
        </w:rPr>
        <w:t>while</w:t>
      </w:r>
      <w:proofErr w:type="gramEnd"/>
      <w:r w:rsidRPr="00F830F2">
        <w:rPr>
          <w:sz w:val="24"/>
          <w:szCs w:val="24"/>
          <w:lang w:val="en-US"/>
        </w:rPr>
        <w:t xml:space="preserve"> (</w:t>
      </w:r>
      <w:proofErr w:type="spellStart"/>
      <w:r w:rsidRPr="00F830F2">
        <w:rPr>
          <w:sz w:val="24"/>
          <w:szCs w:val="24"/>
          <w:lang w:val="en-US"/>
        </w:rPr>
        <w:t>Interlocked.CompareExchange</w:t>
      </w:r>
      <w:proofErr w:type="spellEnd"/>
      <w:r w:rsidRPr="00F830F2">
        <w:rPr>
          <w:sz w:val="24"/>
          <w:szCs w:val="24"/>
          <w:lang w:val="en-US"/>
        </w:rPr>
        <w:t xml:space="preserve">(ref </w:t>
      </w:r>
      <w:proofErr w:type="spellStart"/>
      <w:r w:rsidRPr="00F830F2">
        <w:rPr>
          <w:sz w:val="24"/>
          <w:szCs w:val="24"/>
          <w:lang w:val="en-US"/>
        </w:rPr>
        <w:t>this.curId</w:t>
      </w:r>
      <w:proofErr w:type="spellEnd"/>
      <w:r w:rsidRPr="00F830F2">
        <w:rPr>
          <w:sz w:val="24"/>
          <w:szCs w:val="24"/>
          <w:lang w:val="en-US"/>
        </w:rPr>
        <w:t>,</w:t>
      </w:r>
    </w:p>
    <w:p w14:paraId="3E30F4A1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</w:t>
      </w:r>
      <w:proofErr w:type="gramStart"/>
      <w:r w:rsidRPr="00F830F2">
        <w:rPr>
          <w:sz w:val="24"/>
          <w:szCs w:val="24"/>
          <w:lang w:val="en-US"/>
        </w:rPr>
        <w:t>id</w:t>
      </w:r>
      <w:proofErr w:type="gramEnd"/>
      <w:r w:rsidRPr="00F830F2">
        <w:rPr>
          <w:sz w:val="24"/>
          <w:szCs w:val="24"/>
          <w:lang w:val="en-US"/>
        </w:rPr>
        <w:t>, -1) != -1)</w:t>
      </w:r>
    </w:p>
    <w:p w14:paraId="7725AA3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{</w:t>
      </w:r>
    </w:p>
    <w:p w14:paraId="7B00D99F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Thread.Sleep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>10);</w:t>
      </w:r>
    </w:p>
    <w:p w14:paraId="6AA9A584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}</w:t>
      </w:r>
    </w:p>
    <w:p w14:paraId="093FA36E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}</w:t>
      </w:r>
    </w:p>
    <w:p w14:paraId="696D6AB5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</w:t>
      </w:r>
      <w:proofErr w:type="gramStart"/>
      <w:r w:rsidRPr="00F830F2">
        <w:rPr>
          <w:sz w:val="24"/>
          <w:szCs w:val="24"/>
          <w:lang w:val="en-US"/>
        </w:rPr>
        <w:t>public</w:t>
      </w:r>
      <w:proofErr w:type="gramEnd"/>
      <w:r w:rsidRPr="00F830F2">
        <w:rPr>
          <w:sz w:val="24"/>
          <w:szCs w:val="24"/>
          <w:lang w:val="en-US"/>
        </w:rPr>
        <w:t xml:space="preserve"> void Unlock()</w:t>
      </w:r>
    </w:p>
    <w:p w14:paraId="25A380F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{</w:t>
      </w:r>
    </w:p>
    <w:p w14:paraId="0C983E95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var</w:t>
      </w:r>
      <w:proofErr w:type="spellEnd"/>
      <w:proofErr w:type="gramEnd"/>
      <w:r w:rsidRPr="00F830F2">
        <w:rPr>
          <w:sz w:val="24"/>
          <w:szCs w:val="24"/>
          <w:lang w:val="en-US"/>
        </w:rPr>
        <w:t xml:space="preserve"> id = </w:t>
      </w:r>
      <w:proofErr w:type="spellStart"/>
      <w:r w:rsidRPr="00F830F2">
        <w:rPr>
          <w:sz w:val="24"/>
          <w:szCs w:val="24"/>
          <w:lang w:val="en-US"/>
        </w:rPr>
        <w:t>Thread.CurrentThread.ManagedThreadId</w:t>
      </w:r>
      <w:proofErr w:type="spellEnd"/>
      <w:r w:rsidRPr="00F830F2">
        <w:rPr>
          <w:sz w:val="24"/>
          <w:szCs w:val="24"/>
          <w:lang w:val="en-US"/>
        </w:rPr>
        <w:t>;</w:t>
      </w:r>
    </w:p>
    <w:p w14:paraId="47A59758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4"/>
          <w:lang w:val="en-US"/>
        </w:rPr>
        <w:t>Interlocked.CompareExchange</w:t>
      </w:r>
      <w:proofErr w:type="spellEnd"/>
      <w:r w:rsidRPr="00F830F2">
        <w:rPr>
          <w:sz w:val="24"/>
          <w:szCs w:val="24"/>
          <w:lang w:val="en-US"/>
        </w:rPr>
        <w:t>(</w:t>
      </w:r>
      <w:proofErr w:type="gramEnd"/>
      <w:r w:rsidRPr="00F830F2">
        <w:rPr>
          <w:sz w:val="24"/>
          <w:szCs w:val="24"/>
          <w:lang w:val="en-US"/>
        </w:rPr>
        <w:t xml:space="preserve">ref </w:t>
      </w:r>
      <w:proofErr w:type="spellStart"/>
      <w:r w:rsidRPr="00F830F2">
        <w:rPr>
          <w:sz w:val="24"/>
          <w:szCs w:val="24"/>
          <w:lang w:val="en-US"/>
        </w:rPr>
        <w:t>this.curId</w:t>
      </w:r>
      <w:proofErr w:type="spellEnd"/>
      <w:r w:rsidRPr="00F830F2">
        <w:rPr>
          <w:sz w:val="24"/>
          <w:szCs w:val="24"/>
          <w:lang w:val="en-US"/>
        </w:rPr>
        <w:t>,</w:t>
      </w:r>
    </w:p>
    <w:p w14:paraId="36ABF42B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        -1, id);</w:t>
      </w:r>
    </w:p>
    <w:p w14:paraId="7DC2F05B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    }</w:t>
      </w:r>
    </w:p>
    <w:p w14:paraId="3A8BD1FD" w14:textId="77777777" w:rsidR="00F830F2" w:rsidRPr="00F830F2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 xml:space="preserve">    }</w:t>
      </w:r>
    </w:p>
    <w:p w14:paraId="026F12DE" w14:textId="2103A55D" w:rsidR="0066438E" w:rsidRDefault="00F830F2" w:rsidP="00F830F2">
      <w:pPr>
        <w:pStyle w:val="24"/>
        <w:rPr>
          <w:sz w:val="24"/>
          <w:szCs w:val="24"/>
          <w:lang w:val="en-US"/>
        </w:rPr>
      </w:pPr>
      <w:r w:rsidRPr="00F830F2">
        <w:rPr>
          <w:sz w:val="24"/>
          <w:szCs w:val="24"/>
          <w:lang w:val="en-US"/>
        </w:rPr>
        <w:t>}</w:t>
      </w:r>
    </w:p>
    <w:p w14:paraId="64C9E8FF" w14:textId="09E1BF2D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346FD0EE" w14:textId="12D78A5A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71E35D8F" w14:textId="352A18E3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2B098BF7" w14:textId="5E32F4EF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63EB5E2C" w14:textId="3B17C08A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19424DD2" w14:textId="798B6C15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76BEEC97" w14:textId="3C12F6DC" w:rsidR="0066438E" w:rsidRPr="0066438E" w:rsidRDefault="0066438E" w:rsidP="0066438E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BC60C8B" w14:textId="121439E6" w:rsidR="00F41712" w:rsidRDefault="0066438E" w:rsidP="00F41712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6"/>
        </w:rPr>
        <w:lastRenderedPageBreak/>
        <w:t>Задание</w:t>
      </w:r>
      <w:r w:rsidRPr="00F830F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 xml:space="preserve"> 2</w:t>
      </w:r>
      <w:r w:rsidR="00F4171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0DB951C4" w14:textId="01C2FB2A" w:rsidR="00CC35EF" w:rsidRDefault="00CC35EF" w:rsidP="001C0B9F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7D85A0B5" w14:textId="3ED9B0CF" w:rsidR="0066438E" w:rsidRDefault="0066438E" w:rsidP="0066438E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Program.cs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302A2199" w14:textId="77777777" w:rsidR="0066438E" w:rsidRPr="00F41712" w:rsidRDefault="0066438E" w:rsidP="001C0B9F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5167A915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proofErr w:type="gramStart"/>
      <w:r w:rsidRPr="00F830F2">
        <w:rPr>
          <w:sz w:val="24"/>
          <w:szCs w:val="20"/>
          <w:lang w:val="en-US"/>
        </w:rPr>
        <w:t>using</w:t>
      </w:r>
      <w:proofErr w:type="gramEnd"/>
      <w:r w:rsidRPr="00F830F2">
        <w:rPr>
          <w:sz w:val="24"/>
          <w:szCs w:val="20"/>
          <w:lang w:val="en-US"/>
        </w:rPr>
        <w:t xml:space="preserve"> System;</w:t>
      </w:r>
    </w:p>
    <w:p w14:paraId="10CE6F0A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proofErr w:type="gramStart"/>
      <w:r w:rsidRPr="00F830F2">
        <w:rPr>
          <w:sz w:val="24"/>
          <w:szCs w:val="20"/>
          <w:lang w:val="en-US"/>
        </w:rPr>
        <w:t>using</w:t>
      </w:r>
      <w:proofErr w:type="gram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System.Runtime.InteropServices</w:t>
      </w:r>
      <w:proofErr w:type="spellEnd"/>
      <w:r w:rsidRPr="00F830F2">
        <w:rPr>
          <w:sz w:val="24"/>
          <w:szCs w:val="20"/>
          <w:lang w:val="en-US"/>
        </w:rPr>
        <w:t>;</w:t>
      </w:r>
    </w:p>
    <w:p w14:paraId="5A867D6A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</w:p>
    <w:p w14:paraId="748640D8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proofErr w:type="gramStart"/>
      <w:r w:rsidRPr="00F830F2">
        <w:rPr>
          <w:sz w:val="24"/>
          <w:szCs w:val="20"/>
          <w:lang w:val="en-US"/>
        </w:rPr>
        <w:t>namespace</w:t>
      </w:r>
      <w:proofErr w:type="gramEnd"/>
      <w:r w:rsidRPr="00F830F2">
        <w:rPr>
          <w:sz w:val="24"/>
          <w:szCs w:val="20"/>
          <w:lang w:val="en-US"/>
        </w:rPr>
        <w:t xml:space="preserve"> descriptors</w:t>
      </w:r>
    </w:p>
    <w:p w14:paraId="5D72898A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>{</w:t>
      </w:r>
    </w:p>
    <w:p w14:paraId="0E1362B4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</w:t>
      </w:r>
      <w:proofErr w:type="gramStart"/>
      <w:r w:rsidRPr="00F830F2">
        <w:rPr>
          <w:sz w:val="24"/>
          <w:szCs w:val="20"/>
          <w:lang w:val="en-US"/>
        </w:rPr>
        <w:t>class</w:t>
      </w:r>
      <w:proofErr w:type="gramEnd"/>
      <w:r w:rsidRPr="00F830F2">
        <w:rPr>
          <w:sz w:val="24"/>
          <w:szCs w:val="20"/>
          <w:lang w:val="en-US"/>
        </w:rPr>
        <w:t xml:space="preserve"> Program</w:t>
      </w:r>
    </w:p>
    <w:p w14:paraId="18BE58A1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{</w:t>
      </w:r>
    </w:p>
    <w:p w14:paraId="595AC5AB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public</w:t>
      </w:r>
      <w:proofErr w:type="gram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const</w:t>
      </w:r>
      <w:proofErr w:type="spell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int</w:t>
      </w:r>
      <w:proofErr w:type="spellEnd"/>
      <w:r w:rsidRPr="00F830F2">
        <w:rPr>
          <w:sz w:val="24"/>
          <w:szCs w:val="20"/>
          <w:lang w:val="en-US"/>
        </w:rPr>
        <w:t xml:space="preserve"> STD_OUTPUT_HANDLE = -11;</w:t>
      </w:r>
    </w:p>
    <w:p w14:paraId="0A5E1F45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[</w:t>
      </w:r>
      <w:proofErr w:type="spellStart"/>
      <w:proofErr w:type="gramStart"/>
      <w:r w:rsidRPr="00F830F2">
        <w:rPr>
          <w:sz w:val="24"/>
          <w:szCs w:val="20"/>
          <w:lang w:val="en-US"/>
        </w:rPr>
        <w:t>DllImport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 xml:space="preserve">"kernel32.dll", </w:t>
      </w:r>
      <w:proofErr w:type="spellStart"/>
      <w:r w:rsidRPr="00F830F2">
        <w:rPr>
          <w:sz w:val="24"/>
          <w:szCs w:val="20"/>
          <w:lang w:val="en-US"/>
        </w:rPr>
        <w:t>SetLastError</w:t>
      </w:r>
      <w:proofErr w:type="spellEnd"/>
      <w:r w:rsidRPr="00F830F2">
        <w:rPr>
          <w:sz w:val="24"/>
          <w:szCs w:val="20"/>
          <w:lang w:val="en-US"/>
        </w:rPr>
        <w:t xml:space="preserve"> = true)]</w:t>
      </w:r>
    </w:p>
    <w:p w14:paraId="78461B11" w14:textId="77777777" w:rsid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private</w:t>
      </w:r>
      <w:proofErr w:type="gramEnd"/>
      <w:r w:rsidRPr="00F830F2">
        <w:rPr>
          <w:sz w:val="24"/>
          <w:szCs w:val="20"/>
          <w:lang w:val="en-US"/>
        </w:rPr>
        <w:t xml:space="preserve"> static extern </w:t>
      </w:r>
      <w:proofErr w:type="spellStart"/>
      <w:r w:rsidRPr="00F830F2">
        <w:rPr>
          <w:sz w:val="24"/>
          <w:szCs w:val="20"/>
          <w:lang w:val="en-US"/>
        </w:rPr>
        <w:t>IntPtr</w:t>
      </w:r>
      <w:proofErr w:type="spell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GetStdHandle</w:t>
      </w:r>
      <w:proofErr w:type="spellEnd"/>
      <w:r w:rsidRPr="00F830F2">
        <w:rPr>
          <w:sz w:val="24"/>
          <w:szCs w:val="20"/>
          <w:lang w:val="en-US"/>
        </w:rPr>
        <w:t>(</w:t>
      </w:r>
      <w:proofErr w:type="spellStart"/>
      <w:r w:rsidRPr="00F830F2">
        <w:rPr>
          <w:sz w:val="24"/>
          <w:szCs w:val="20"/>
          <w:lang w:val="en-US"/>
        </w:rPr>
        <w:t>int</w:t>
      </w:r>
      <w:proofErr w:type="spell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nStdHan</w:t>
      </w:r>
      <w:proofErr w:type="spellEnd"/>
    </w:p>
    <w:p w14:paraId="57E24DFE" w14:textId="7D95D62B" w:rsidR="00F830F2" w:rsidRPr="00F830F2" w:rsidRDefault="00F830F2" w:rsidP="00F830F2">
      <w:pPr>
        <w:pStyle w:val="24"/>
        <w:ind w:left="7080" w:firstLine="708"/>
        <w:rPr>
          <w:sz w:val="24"/>
          <w:szCs w:val="20"/>
          <w:lang w:val="en-US"/>
        </w:rPr>
      </w:pPr>
      <w:proofErr w:type="spellStart"/>
      <w:proofErr w:type="gramStart"/>
      <w:r w:rsidRPr="00F830F2">
        <w:rPr>
          <w:sz w:val="24"/>
          <w:szCs w:val="20"/>
          <w:lang w:val="en-US"/>
        </w:rPr>
        <w:t>dle</w:t>
      </w:r>
      <w:proofErr w:type="spellEnd"/>
      <w:proofErr w:type="gramEnd"/>
      <w:r w:rsidRPr="00F830F2">
        <w:rPr>
          <w:sz w:val="24"/>
          <w:szCs w:val="20"/>
          <w:lang w:val="en-US"/>
        </w:rPr>
        <w:t>);</w:t>
      </w:r>
    </w:p>
    <w:p w14:paraId="1FD6DE65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static</w:t>
      </w:r>
      <w:proofErr w:type="gramEnd"/>
      <w:r w:rsidRPr="00F830F2">
        <w:rPr>
          <w:sz w:val="24"/>
          <w:szCs w:val="20"/>
          <w:lang w:val="en-US"/>
        </w:rPr>
        <w:t xml:space="preserve"> void Main(string[] </w:t>
      </w:r>
      <w:proofErr w:type="spellStart"/>
      <w:r w:rsidRPr="00F830F2">
        <w:rPr>
          <w:sz w:val="24"/>
          <w:szCs w:val="20"/>
          <w:lang w:val="en-US"/>
        </w:rPr>
        <w:t>args</w:t>
      </w:r>
      <w:proofErr w:type="spellEnd"/>
      <w:r w:rsidRPr="00F830F2">
        <w:rPr>
          <w:sz w:val="24"/>
          <w:szCs w:val="20"/>
          <w:lang w:val="en-US"/>
        </w:rPr>
        <w:t>)</w:t>
      </w:r>
    </w:p>
    <w:p w14:paraId="111E895C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{</w:t>
      </w:r>
    </w:p>
    <w:p w14:paraId="03444EEA" w14:textId="77777777" w:rsid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</w:t>
      </w:r>
      <w:proofErr w:type="spellStart"/>
      <w:r w:rsidRPr="00F830F2">
        <w:rPr>
          <w:sz w:val="24"/>
          <w:szCs w:val="20"/>
          <w:lang w:val="en-US"/>
        </w:rPr>
        <w:t>OSHandle</w:t>
      </w:r>
      <w:proofErr w:type="spellEnd"/>
      <w:r w:rsidRPr="00F830F2">
        <w:rPr>
          <w:sz w:val="24"/>
          <w:szCs w:val="20"/>
          <w:lang w:val="en-US"/>
        </w:rPr>
        <w:t xml:space="preserve"> handle = new </w:t>
      </w:r>
      <w:proofErr w:type="spellStart"/>
      <w:proofErr w:type="gramStart"/>
      <w:r w:rsidRPr="00F830F2">
        <w:rPr>
          <w:sz w:val="24"/>
          <w:szCs w:val="20"/>
          <w:lang w:val="en-US"/>
        </w:rPr>
        <w:t>OSHandle</w:t>
      </w:r>
      <w:proofErr w:type="spellEnd"/>
      <w:r w:rsidRPr="00F830F2">
        <w:rPr>
          <w:sz w:val="24"/>
          <w:szCs w:val="20"/>
          <w:lang w:val="en-US"/>
        </w:rPr>
        <w:t>(</w:t>
      </w:r>
      <w:proofErr w:type="spellStart"/>
      <w:proofErr w:type="gramEnd"/>
      <w:r w:rsidRPr="00F830F2">
        <w:rPr>
          <w:sz w:val="24"/>
          <w:szCs w:val="20"/>
          <w:lang w:val="en-US"/>
        </w:rPr>
        <w:t>GetStdHandle</w:t>
      </w:r>
      <w:proofErr w:type="spellEnd"/>
      <w:r w:rsidRPr="00F830F2">
        <w:rPr>
          <w:sz w:val="24"/>
          <w:szCs w:val="20"/>
          <w:lang w:val="en-US"/>
        </w:rPr>
        <w:t>(STD_OUT</w:t>
      </w:r>
    </w:p>
    <w:p w14:paraId="5B883888" w14:textId="04E29394" w:rsidR="00F830F2" w:rsidRPr="00F830F2" w:rsidRDefault="00F830F2" w:rsidP="00F830F2">
      <w:pPr>
        <w:pStyle w:val="24"/>
        <w:ind w:left="5664" w:firstLine="708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>PUT_HANDLE));</w:t>
      </w:r>
    </w:p>
    <w:p w14:paraId="13ED9665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handle.Dispose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>);</w:t>
      </w:r>
    </w:p>
    <w:p w14:paraId="1CAF6421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}</w:t>
      </w:r>
    </w:p>
    <w:p w14:paraId="0FA10BC0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}</w:t>
      </w:r>
    </w:p>
    <w:p w14:paraId="0846B5CD" w14:textId="304C7C59" w:rsidR="0066438E" w:rsidRPr="00187332" w:rsidRDefault="00F830F2" w:rsidP="00F830F2">
      <w:pPr>
        <w:pStyle w:val="24"/>
        <w:rPr>
          <w:lang w:val="en-US"/>
        </w:rPr>
      </w:pPr>
      <w:r w:rsidRPr="00F830F2">
        <w:rPr>
          <w:sz w:val="24"/>
          <w:szCs w:val="20"/>
          <w:lang w:val="en-US"/>
        </w:rPr>
        <w:t>}</w:t>
      </w:r>
    </w:p>
    <w:p w14:paraId="37BAB297" w14:textId="470487C5" w:rsidR="00F41712" w:rsidRDefault="00F830F2" w:rsidP="00F41712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OSHandle</w:t>
      </w:r>
      <w:r w:rsidR="0066438E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.cs</w:t>
      </w:r>
      <w:proofErr w:type="spellEnd"/>
      <w:r w:rsidR="00F4171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40719ED4" w14:textId="77777777" w:rsidR="00067FC1" w:rsidRDefault="00067FC1" w:rsidP="001C0B9F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x-none"/>
        </w:rPr>
      </w:pPr>
    </w:p>
    <w:p w14:paraId="36B9B911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proofErr w:type="gramStart"/>
      <w:r w:rsidRPr="00F830F2">
        <w:rPr>
          <w:sz w:val="24"/>
          <w:szCs w:val="20"/>
          <w:lang w:val="en-US"/>
        </w:rPr>
        <w:t>using</w:t>
      </w:r>
      <w:proofErr w:type="gramEnd"/>
      <w:r w:rsidRPr="00F830F2">
        <w:rPr>
          <w:sz w:val="24"/>
          <w:szCs w:val="20"/>
          <w:lang w:val="en-US"/>
        </w:rPr>
        <w:t xml:space="preserve"> System;</w:t>
      </w:r>
    </w:p>
    <w:p w14:paraId="0DFD9EC4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</w:p>
    <w:p w14:paraId="55C073A8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proofErr w:type="gramStart"/>
      <w:r w:rsidRPr="00F830F2">
        <w:rPr>
          <w:sz w:val="24"/>
          <w:szCs w:val="20"/>
          <w:lang w:val="en-US"/>
        </w:rPr>
        <w:t>namespace</w:t>
      </w:r>
      <w:proofErr w:type="gramEnd"/>
      <w:r w:rsidRPr="00F830F2">
        <w:rPr>
          <w:sz w:val="24"/>
          <w:szCs w:val="20"/>
          <w:lang w:val="en-US"/>
        </w:rPr>
        <w:t xml:space="preserve"> descriptors</w:t>
      </w:r>
    </w:p>
    <w:p w14:paraId="5321E58C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>{</w:t>
      </w:r>
    </w:p>
    <w:p w14:paraId="56700CD1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</w:t>
      </w:r>
      <w:proofErr w:type="gramStart"/>
      <w:r w:rsidRPr="00F830F2">
        <w:rPr>
          <w:sz w:val="24"/>
          <w:szCs w:val="20"/>
          <w:lang w:val="en-US"/>
        </w:rPr>
        <w:t>public</w:t>
      </w:r>
      <w:proofErr w:type="gramEnd"/>
      <w:r w:rsidRPr="00F830F2">
        <w:rPr>
          <w:sz w:val="24"/>
          <w:szCs w:val="20"/>
          <w:lang w:val="en-US"/>
        </w:rPr>
        <w:t xml:space="preserve"> class </w:t>
      </w:r>
      <w:proofErr w:type="spellStart"/>
      <w:r w:rsidRPr="00F830F2">
        <w:rPr>
          <w:sz w:val="24"/>
          <w:szCs w:val="20"/>
          <w:lang w:val="en-US"/>
        </w:rPr>
        <w:t>OSHandle</w:t>
      </w:r>
      <w:proofErr w:type="spellEnd"/>
      <w:r w:rsidRPr="00F830F2">
        <w:rPr>
          <w:sz w:val="24"/>
          <w:szCs w:val="20"/>
          <w:lang w:val="en-US"/>
        </w:rPr>
        <w:t xml:space="preserve"> : </w:t>
      </w:r>
      <w:proofErr w:type="spellStart"/>
      <w:r w:rsidRPr="00F830F2">
        <w:rPr>
          <w:sz w:val="24"/>
          <w:szCs w:val="20"/>
          <w:lang w:val="en-US"/>
        </w:rPr>
        <w:t>IDisposable</w:t>
      </w:r>
      <w:proofErr w:type="spellEnd"/>
    </w:p>
    <w:p w14:paraId="23A8896A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{</w:t>
      </w:r>
    </w:p>
    <w:p w14:paraId="13AC7908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[</w:t>
      </w:r>
      <w:proofErr w:type="spellStart"/>
      <w:proofErr w:type="gramStart"/>
      <w:r w:rsidRPr="00F830F2">
        <w:rPr>
          <w:sz w:val="24"/>
          <w:szCs w:val="20"/>
          <w:lang w:val="en-US"/>
        </w:rPr>
        <w:t>System.Runtime.InteropServices.DllImport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>"Kernel32")]</w:t>
      </w:r>
    </w:p>
    <w:p w14:paraId="44925901" w14:textId="77777777" w:rsid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private</w:t>
      </w:r>
      <w:proofErr w:type="gramEnd"/>
      <w:r w:rsidRPr="00F830F2">
        <w:rPr>
          <w:sz w:val="24"/>
          <w:szCs w:val="20"/>
          <w:lang w:val="en-US"/>
        </w:rPr>
        <w:t xml:space="preserve"> extern static Boolean </w:t>
      </w:r>
      <w:proofErr w:type="spellStart"/>
      <w:r w:rsidRPr="00F830F2">
        <w:rPr>
          <w:sz w:val="24"/>
          <w:szCs w:val="20"/>
          <w:lang w:val="en-US"/>
        </w:rPr>
        <w:t>CloseHandle</w:t>
      </w:r>
      <w:proofErr w:type="spellEnd"/>
      <w:r w:rsidRPr="00F830F2">
        <w:rPr>
          <w:sz w:val="24"/>
          <w:szCs w:val="20"/>
          <w:lang w:val="en-US"/>
        </w:rPr>
        <w:t>(</w:t>
      </w:r>
      <w:proofErr w:type="spellStart"/>
      <w:r w:rsidRPr="00F830F2">
        <w:rPr>
          <w:sz w:val="24"/>
          <w:szCs w:val="20"/>
          <w:lang w:val="en-US"/>
        </w:rPr>
        <w:t>IntPtr</w:t>
      </w:r>
      <w:proofErr w:type="spell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han</w:t>
      </w:r>
      <w:proofErr w:type="spellEnd"/>
    </w:p>
    <w:p w14:paraId="5AABF35C" w14:textId="08D73ED6" w:rsidR="00F830F2" w:rsidRPr="00F830F2" w:rsidRDefault="00F830F2" w:rsidP="00F830F2">
      <w:pPr>
        <w:pStyle w:val="24"/>
        <w:ind w:left="7788" w:firstLine="708"/>
        <w:rPr>
          <w:sz w:val="24"/>
          <w:szCs w:val="20"/>
          <w:lang w:val="en-US"/>
        </w:rPr>
      </w:pPr>
      <w:proofErr w:type="spellStart"/>
      <w:proofErr w:type="gramStart"/>
      <w:r w:rsidRPr="00F830F2">
        <w:rPr>
          <w:sz w:val="24"/>
          <w:szCs w:val="20"/>
          <w:lang w:val="en-US"/>
        </w:rPr>
        <w:t>dle</w:t>
      </w:r>
      <w:proofErr w:type="spellEnd"/>
      <w:proofErr w:type="gramEnd"/>
      <w:r w:rsidRPr="00F830F2">
        <w:rPr>
          <w:sz w:val="24"/>
          <w:szCs w:val="20"/>
          <w:lang w:val="en-US"/>
        </w:rPr>
        <w:t>);</w:t>
      </w:r>
    </w:p>
    <w:p w14:paraId="11A3E6E4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public</w:t>
      </w:r>
      <w:proofErr w:type="gram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IntPtr</w:t>
      </w:r>
      <w:proofErr w:type="spellEnd"/>
      <w:r w:rsidRPr="00F830F2">
        <w:rPr>
          <w:sz w:val="24"/>
          <w:szCs w:val="20"/>
          <w:lang w:val="en-US"/>
        </w:rPr>
        <w:t xml:space="preserve"> handle { get; set; }</w:t>
      </w:r>
    </w:p>
    <w:p w14:paraId="57DD83D5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private</w:t>
      </w:r>
      <w:proofErr w:type="gramEnd"/>
      <w:r w:rsidRPr="00F830F2">
        <w:rPr>
          <w:sz w:val="24"/>
          <w:szCs w:val="20"/>
          <w:lang w:val="en-US"/>
        </w:rPr>
        <w:t xml:space="preserve"> bool </w:t>
      </w:r>
      <w:proofErr w:type="spellStart"/>
      <w:r w:rsidRPr="00F830F2">
        <w:rPr>
          <w:sz w:val="24"/>
          <w:szCs w:val="20"/>
          <w:lang w:val="en-US"/>
        </w:rPr>
        <w:t>isDisposed</w:t>
      </w:r>
      <w:proofErr w:type="spellEnd"/>
      <w:r w:rsidRPr="00F830F2">
        <w:rPr>
          <w:sz w:val="24"/>
          <w:szCs w:val="20"/>
          <w:lang w:val="en-US"/>
        </w:rPr>
        <w:t>;</w:t>
      </w:r>
    </w:p>
    <w:p w14:paraId="68175566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</w:p>
    <w:p w14:paraId="62340DC8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public</w:t>
      </w:r>
      <w:proofErr w:type="gramEnd"/>
      <w:r w:rsidRPr="00F830F2">
        <w:rPr>
          <w:sz w:val="24"/>
          <w:szCs w:val="20"/>
          <w:lang w:val="en-US"/>
        </w:rPr>
        <w:t xml:space="preserve"> </w:t>
      </w:r>
      <w:proofErr w:type="spellStart"/>
      <w:r w:rsidRPr="00F830F2">
        <w:rPr>
          <w:sz w:val="24"/>
          <w:szCs w:val="20"/>
          <w:lang w:val="en-US"/>
        </w:rPr>
        <w:t>OSHandle</w:t>
      </w:r>
      <w:proofErr w:type="spellEnd"/>
      <w:r w:rsidRPr="00F830F2">
        <w:rPr>
          <w:sz w:val="24"/>
          <w:szCs w:val="20"/>
          <w:lang w:val="en-US"/>
        </w:rPr>
        <w:t>(</w:t>
      </w:r>
      <w:proofErr w:type="spellStart"/>
      <w:r w:rsidRPr="00F830F2">
        <w:rPr>
          <w:sz w:val="24"/>
          <w:szCs w:val="20"/>
          <w:lang w:val="en-US"/>
        </w:rPr>
        <w:t>IntPtr</w:t>
      </w:r>
      <w:proofErr w:type="spellEnd"/>
      <w:r w:rsidRPr="00F830F2">
        <w:rPr>
          <w:sz w:val="24"/>
          <w:szCs w:val="20"/>
          <w:lang w:val="en-US"/>
        </w:rPr>
        <w:t xml:space="preserve"> handle)</w:t>
      </w:r>
    </w:p>
    <w:p w14:paraId="0201A8CC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{</w:t>
      </w:r>
    </w:p>
    <w:p w14:paraId="14B5463F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</w:t>
      </w:r>
      <w:proofErr w:type="spellStart"/>
      <w:r w:rsidRPr="00F830F2">
        <w:rPr>
          <w:sz w:val="24"/>
          <w:szCs w:val="20"/>
          <w:lang w:val="en-US"/>
        </w:rPr>
        <w:t>this.handle</w:t>
      </w:r>
      <w:proofErr w:type="spellEnd"/>
      <w:r w:rsidRPr="00F830F2">
        <w:rPr>
          <w:sz w:val="24"/>
          <w:szCs w:val="20"/>
          <w:lang w:val="en-US"/>
        </w:rPr>
        <w:t xml:space="preserve"> = handle;</w:t>
      </w:r>
    </w:p>
    <w:p w14:paraId="095491D8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}</w:t>
      </w:r>
    </w:p>
    <w:p w14:paraId="0C6BC35E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~</w:t>
      </w:r>
      <w:proofErr w:type="spellStart"/>
      <w:proofErr w:type="gramStart"/>
      <w:r w:rsidRPr="00F830F2">
        <w:rPr>
          <w:sz w:val="24"/>
          <w:szCs w:val="20"/>
          <w:lang w:val="en-US"/>
        </w:rPr>
        <w:t>OSHandle</w:t>
      </w:r>
      <w:proofErr w:type="spellEnd"/>
      <w:r w:rsidRPr="00F830F2">
        <w:rPr>
          <w:sz w:val="24"/>
          <w:szCs w:val="20"/>
          <w:lang w:val="en-US"/>
        </w:rPr>
        <w:t>()</w:t>
      </w:r>
      <w:proofErr w:type="gramEnd"/>
    </w:p>
    <w:p w14:paraId="1D32B3F5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{</w:t>
      </w:r>
    </w:p>
    <w:p w14:paraId="3D2E8A6E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</w:t>
      </w:r>
      <w:proofErr w:type="gramStart"/>
      <w:r w:rsidRPr="00F830F2">
        <w:rPr>
          <w:sz w:val="24"/>
          <w:szCs w:val="20"/>
          <w:lang w:val="en-US"/>
        </w:rPr>
        <w:t>if</w:t>
      </w:r>
      <w:proofErr w:type="gramEnd"/>
      <w:r w:rsidRPr="00F830F2">
        <w:rPr>
          <w:sz w:val="24"/>
          <w:szCs w:val="20"/>
          <w:lang w:val="en-US"/>
        </w:rPr>
        <w:t xml:space="preserve"> (!</w:t>
      </w:r>
      <w:proofErr w:type="spellStart"/>
      <w:r w:rsidRPr="00F830F2">
        <w:rPr>
          <w:sz w:val="24"/>
          <w:szCs w:val="20"/>
          <w:lang w:val="en-US"/>
        </w:rPr>
        <w:t>isDisposed</w:t>
      </w:r>
      <w:proofErr w:type="spellEnd"/>
      <w:r w:rsidRPr="00F830F2">
        <w:rPr>
          <w:sz w:val="24"/>
          <w:szCs w:val="20"/>
          <w:lang w:val="en-US"/>
        </w:rPr>
        <w:t xml:space="preserve"> &amp;&amp; handle != </w:t>
      </w:r>
      <w:proofErr w:type="spellStart"/>
      <w:r w:rsidRPr="00F830F2">
        <w:rPr>
          <w:sz w:val="24"/>
          <w:szCs w:val="20"/>
          <w:lang w:val="en-US"/>
        </w:rPr>
        <w:t>IntPtr.Zero</w:t>
      </w:r>
      <w:proofErr w:type="spellEnd"/>
      <w:r w:rsidRPr="00F830F2">
        <w:rPr>
          <w:sz w:val="24"/>
          <w:szCs w:val="20"/>
          <w:lang w:val="en-US"/>
        </w:rPr>
        <w:t>)</w:t>
      </w:r>
    </w:p>
    <w:p w14:paraId="3D81824A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{</w:t>
      </w:r>
    </w:p>
    <w:p w14:paraId="5A475140" w14:textId="77777777" w:rsid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Console.WriteLine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 xml:space="preserve">"Closed handle: {0}", </w:t>
      </w:r>
    </w:p>
    <w:p w14:paraId="2C70330A" w14:textId="0AC59DE7" w:rsidR="00F830F2" w:rsidRPr="00F830F2" w:rsidRDefault="00F830F2" w:rsidP="00F830F2">
      <w:pPr>
        <w:pStyle w:val="24"/>
        <w:ind w:left="6372" w:firstLine="708"/>
        <w:rPr>
          <w:sz w:val="24"/>
          <w:szCs w:val="20"/>
          <w:lang w:val="en-US"/>
        </w:rPr>
      </w:pPr>
      <w:proofErr w:type="spellStart"/>
      <w:r w:rsidRPr="00F830F2">
        <w:rPr>
          <w:sz w:val="24"/>
          <w:szCs w:val="20"/>
          <w:lang w:val="en-US"/>
        </w:rPr>
        <w:t>this.handle</w:t>
      </w:r>
      <w:proofErr w:type="spellEnd"/>
      <w:r w:rsidRPr="00F830F2">
        <w:rPr>
          <w:sz w:val="24"/>
          <w:szCs w:val="20"/>
          <w:lang w:val="en-US"/>
        </w:rPr>
        <w:t>);</w:t>
      </w:r>
    </w:p>
    <w:p w14:paraId="6762DE86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CloseHandle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>handle);</w:t>
      </w:r>
    </w:p>
    <w:p w14:paraId="56FF96FE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}</w:t>
      </w:r>
    </w:p>
    <w:p w14:paraId="26505FB9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}</w:t>
      </w:r>
    </w:p>
    <w:p w14:paraId="747500B0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</w:t>
      </w:r>
      <w:proofErr w:type="gramStart"/>
      <w:r w:rsidRPr="00F830F2">
        <w:rPr>
          <w:sz w:val="24"/>
          <w:szCs w:val="20"/>
          <w:lang w:val="en-US"/>
        </w:rPr>
        <w:t>public</w:t>
      </w:r>
      <w:proofErr w:type="gramEnd"/>
      <w:r w:rsidRPr="00F830F2">
        <w:rPr>
          <w:sz w:val="24"/>
          <w:szCs w:val="20"/>
          <w:lang w:val="en-US"/>
        </w:rPr>
        <w:t xml:space="preserve"> void Dispose()</w:t>
      </w:r>
    </w:p>
    <w:p w14:paraId="47A860E4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{</w:t>
      </w:r>
    </w:p>
    <w:p w14:paraId="2199D589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lastRenderedPageBreak/>
        <w:t xml:space="preserve">            </w:t>
      </w:r>
      <w:proofErr w:type="gramStart"/>
      <w:r w:rsidRPr="00F830F2">
        <w:rPr>
          <w:sz w:val="24"/>
          <w:szCs w:val="20"/>
          <w:lang w:val="en-US"/>
        </w:rPr>
        <w:t>if</w:t>
      </w:r>
      <w:proofErr w:type="gramEnd"/>
      <w:r w:rsidRPr="00F830F2">
        <w:rPr>
          <w:sz w:val="24"/>
          <w:szCs w:val="20"/>
          <w:lang w:val="en-US"/>
        </w:rPr>
        <w:t xml:space="preserve"> (!</w:t>
      </w:r>
      <w:proofErr w:type="spellStart"/>
      <w:r w:rsidRPr="00F830F2">
        <w:rPr>
          <w:sz w:val="24"/>
          <w:szCs w:val="20"/>
          <w:lang w:val="en-US"/>
        </w:rPr>
        <w:t>isDisposed</w:t>
      </w:r>
      <w:proofErr w:type="spellEnd"/>
      <w:r w:rsidRPr="00F830F2">
        <w:rPr>
          <w:sz w:val="24"/>
          <w:szCs w:val="20"/>
          <w:lang w:val="en-US"/>
        </w:rPr>
        <w:t xml:space="preserve"> &amp;&amp; handle != </w:t>
      </w:r>
      <w:proofErr w:type="spellStart"/>
      <w:r w:rsidRPr="00F830F2">
        <w:rPr>
          <w:sz w:val="24"/>
          <w:szCs w:val="20"/>
          <w:lang w:val="en-US"/>
        </w:rPr>
        <w:t>IntPtr.Zero</w:t>
      </w:r>
      <w:proofErr w:type="spellEnd"/>
      <w:r w:rsidRPr="00F830F2">
        <w:rPr>
          <w:sz w:val="24"/>
          <w:szCs w:val="20"/>
          <w:lang w:val="en-US"/>
        </w:rPr>
        <w:t>)</w:t>
      </w:r>
    </w:p>
    <w:p w14:paraId="25A19FEB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{</w:t>
      </w:r>
    </w:p>
    <w:p w14:paraId="4480C839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</w:p>
    <w:p w14:paraId="1B8E01FC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GC.SuppressFinalize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>this);</w:t>
      </w:r>
    </w:p>
    <w:p w14:paraId="31EEDAC4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isDisposed</w:t>
      </w:r>
      <w:proofErr w:type="spellEnd"/>
      <w:proofErr w:type="gramEnd"/>
      <w:r w:rsidRPr="00F830F2">
        <w:rPr>
          <w:sz w:val="24"/>
          <w:szCs w:val="20"/>
          <w:lang w:val="en-US"/>
        </w:rPr>
        <w:t xml:space="preserve"> = true;</w:t>
      </w:r>
    </w:p>
    <w:p w14:paraId="21C2799D" w14:textId="77777777" w:rsid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Console.WriteLine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 xml:space="preserve">"Closed handle: {0}", </w:t>
      </w:r>
    </w:p>
    <w:p w14:paraId="334B7037" w14:textId="1B04C9E8" w:rsidR="00F830F2" w:rsidRPr="00F830F2" w:rsidRDefault="00F830F2" w:rsidP="00F830F2">
      <w:pPr>
        <w:pStyle w:val="24"/>
        <w:ind w:left="5664" w:firstLine="708"/>
        <w:rPr>
          <w:sz w:val="24"/>
          <w:szCs w:val="20"/>
          <w:lang w:val="en-US"/>
        </w:rPr>
      </w:pPr>
      <w:proofErr w:type="spellStart"/>
      <w:r w:rsidRPr="00F830F2">
        <w:rPr>
          <w:sz w:val="24"/>
          <w:szCs w:val="20"/>
          <w:lang w:val="en-US"/>
        </w:rPr>
        <w:t>this.handle</w:t>
      </w:r>
      <w:proofErr w:type="spellEnd"/>
      <w:r w:rsidRPr="00F830F2">
        <w:rPr>
          <w:sz w:val="24"/>
          <w:szCs w:val="20"/>
          <w:lang w:val="en-US"/>
        </w:rPr>
        <w:t>);</w:t>
      </w:r>
    </w:p>
    <w:p w14:paraId="701CADBE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F830F2">
        <w:rPr>
          <w:sz w:val="24"/>
          <w:szCs w:val="20"/>
          <w:lang w:val="en-US"/>
        </w:rPr>
        <w:t>CloseHandle</w:t>
      </w:r>
      <w:proofErr w:type="spellEnd"/>
      <w:r w:rsidRPr="00F830F2">
        <w:rPr>
          <w:sz w:val="24"/>
          <w:szCs w:val="20"/>
          <w:lang w:val="en-US"/>
        </w:rPr>
        <w:t>(</w:t>
      </w:r>
      <w:proofErr w:type="gramEnd"/>
      <w:r w:rsidRPr="00F830F2">
        <w:rPr>
          <w:sz w:val="24"/>
          <w:szCs w:val="20"/>
          <w:lang w:val="en-US"/>
        </w:rPr>
        <w:t>handle);</w:t>
      </w:r>
    </w:p>
    <w:p w14:paraId="174241F8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    }</w:t>
      </w:r>
    </w:p>
    <w:p w14:paraId="63E988F4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    }</w:t>
      </w:r>
    </w:p>
    <w:p w14:paraId="1137EBE2" w14:textId="77777777" w:rsidR="00F830F2" w:rsidRPr="00F830F2" w:rsidRDefault="00F830F2" w:rsidP="00F830F2">
      <w:pPr>
        <w:pStyle w:val="24"/>
        <w:rPr>
          <w:sz w:val="24"/>
          <w:szCs w:val="20"/>
          <w:lang w:val="en-US"/>
        </w:rPr>
      </w:pPr>
      <w:r w:rsidRPr="00F830F2">
        <w:rPr>
          <w:sz w:val="24"/>
          <w:szCs w:val="20"/>
          <w:lang w:val="en-US"/>
        </w:rPr>
        <w:t xml:space="preserve">    }</w:t>
      </w:r>
    </w:p>
    <w:p w14:paraId="4CA44E93" w14:textId="2960FE84" w:rsidR="00CD6A62" w:rsidRPr="00CD6A62" w:rsidRDefault="00F830F2" w:rsidP="00F830F2">
      <w:pPr>
        <w:pStyle w:val="24"/>
        <w:rPr>
          <w:lang w:val="en-US"/>
        </w:rPr>
      </w:pPr>
      <w:r w:rsidRPr="00F830F2">
        <w:rPr>
          <w:sz w:val="24"/>
          <w:szCs w:val="20"/>
          <w:lang w:val="en-US"/>
        </w:rPr>
        <w:t>}</w:t>
      </w:r>
    </w:p>
    <w:sectPr w:rsidR="00CD6A62" w:rsidRPr="00CD6A62" w:rsidSect="00600A20">
      <w:footerReference w:type="default" r:id="rId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07A2F" w14:textId="77777777" w:rsidR="003E520B" w:rsidRDefault="003E520B" w:rsidP="007B2A1F">
      <w:r>
        <w:separator/>
      </w:r>
    </w:p>
  </w:endnote>
  <w:endnote w:type="continuationSeparator" w:id="0">
    <w:p w14:paraId="31C5B8AA" w14:textId="77777777" w:rsidR="003E520B" w:rsidRDefault="003E520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660597"/>
      <w:docPartObj>
        <w:docPartGallery w:val="Page Numbers (Bottom of Page)"/>
        <w:docPartUnique/>
      </w:docPartObj>
    </w:sdtPr>
    <w:sdtEndPr/>
    <w:sdtContent>
      <w:p w14:paraId="229816B8" w14:textId="02D015E5" w:rsidR="00037B18" w:rsidRDefault="00037B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0F2" w:rsidRPr="00F830F2">
          <w:rPr>
            <w:noProof/>
            <w:lang w:val="ru-RU"/>
          </w:rPr>
          <w:t>5</w:t>
        </w:r>
        <w:r>
          <w:fldChar w:fldCharType="end"/>
        </w:r>
      </w:p>
    </w:sdtContent>
  </w:sdt>
  <w:p w14:paraId="3FAC5A33" w14:textId="77777777" w:rsidR="00037B18" w:rsidRDefault="00037B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7A867" w14:textId="77777777" w:rsidR="003E520B" w:rsidRDefault="003E520B" w:rsidP="007B2A1F">
      <w:r>
        <w:separator/>
      </w:r>
    </w:p>
  </w:footnote>
  <w:footnote w:type="continuationSeparator" w:id="0">
    <w:p w14:paraId="0A50E791" w14:textId="77777777" w:rsidR="003E520B" w:rsidRDefault="003E520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A8C1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F0B2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DC20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2EF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2A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B09B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F4A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7001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6A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843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71EB2"/>
    <w:multiLevelType w:val="hybridMultilevel"/>
    <w:tmpl w:val="11622538"/>
    <w:lvl w:ilvl="0" w:tplc="652A5764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33309"/>
    <w:multiLevelType w:val="hybridMultilevel"/>
    <w:tmpl w:val="13D8AB5C"/>
    <w:lvl w:ilvl="0" w:tplc="ECB8D2E4">
      <w:start w:val="1"/>
      <w:numFmt w:val="bullet"/>
      <w:pStyle w:val="4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7103E"/>
    <w:multiLevelType w:val="hybridMultilevel"/>
    <w:tmpl w:val="4AAAAABC"/>
    <w:lvl w:ilvl="0" w:tplc="EA32029A">
      <w:start w:val="1"/>
      <w:numFmt w:val="decimal"/>
      <w:pStyle w:val="6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6"/>
  </w:num>
  <w:num w:numId="4">
    <w:abstractNumId w:val="11"/>
  </w:num>
  <w:num w:numId="5">
    <w:abstractNumId w:val="29"/>
  </w:num>
  <w:num w:numId="6">
    <w:abstractNumId w:val="16"/>
  </w:num>
  <w:num w:numId="7">
    <w:abstractNumId w:val="18"/>
  </w:num>
  <w:num w:numId="8">
    <w:abstractNumId w:val="23"/>
  </w:num>
  <w:num w:numId="9">
    <w:abstractNumId w:val="28"/>
  </w:num>
  <w:num w:numId="10">
    <w:abstractNumId w:val="28"/>
  </w:num>
  <w:num w:numId="11">
    <w:abstractNumId w:val="10"/>
  </w:num>
  <w:num w:numId="12">
    <w:abstractNumId w:val="24"/>
  </w:num>
  <w:num w:numId="13">
    <w:abstractNumId w:val="22"/>
  </w:num>
  <w:num w:numId="14">
    <w:abstractNumId w:val="25"/>
  </w:num>
  <w:num w:numId="15">
    <w:abstractNumId w:val="20"/>
  </w:num>
  <w:num w:numId="16">
    <w:abstractNumId w:val="15"/>
  </w:num>
  <w:num w:numId="17">
    <w:abstractNumId w:val="17"/>
  </w:num>
  <w:num w:numId="18">
    <w:abstractNumId w:val="19"/>
  </w:num>
  <w:num w:numId="19">
    <w:abstractNumId w:val="14"/>
  </w:num>
  <w:num w:numId="20">
    <w:abstractNumId w:val="19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2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3"/>
  </w:num>
  <w:num w:numId="28">
    <w:abstractNumId w:val="9"/>
  </w:num>
  <w:num w:numId="29">
    <w:abstractNumId w:val="7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F"/>
    <w:rsid w:val="00012F6C"/>
    <w:rsid w:val="00015F71"/>
    <w:rsid w:val="000218C6"/>
    <w:rsid w:val="000310B0"/>
    <w:rsid w:val="00037B18"/>
    <w:rsid w:val="000467F9"/>
    <w:rsid w:val="00047A7F"/>
    <w:rsid w:val="000500C3"/>
    <w:rsid w:val="0006048B"/>
    <w:rsid w:val="00063303"/>
    <w:rsid w:val="00067FC1"/>
    <w:rsid w:val="0007183D"/>
    <w:rsid w:val="00074C1C"/>
    <w:rsid w:val="00076F66"/>
    <w:rsid w:val="00085D8F"/>
    <w:rsid w:val="000873F3"/>
    <w:rsid w:val="000A172F"/>
    <w:rsid w:val="000C55A4"/>
    <w:rsid w:val="000D43E6"/>
    <w:rsid w:val="000D4FE0"/>
    <w:rsid w:val="000E0511"/>
    <w:rsid w:val="000F41E8"/>
    <w:rsid w:val="000F7CB8"/>
    <w:rsid w:val="00112E0C"/>
    <w:rsid w:val="00121C5D"/>
    <w:rsid w:val="00121EC6"/>
    <w:rsid w:val="0012239E"/>
    <w:rsid w:val="00132C96"/>
    <w:rsid w:val="00135319"/>
    <w:rsid w:val="0013657C"/>
    <w:rsid w:val="00142DD8"/>
    <w:rsid w:val="0014439B"/>
    <w:rsid w:val="0014636B"/>
    <w:rsid w:val="00162104"/>
    <w:rsid w:val="001643F9"/>
    <w:rsid w:val="00165F09"/>
    <w:rsid w:val="0017410F"/>
    <w:rsid w:val="0018305E"/>
    <w:rsid w:val="00185D44"/>
    <w:rsid w:val="00187332"/>
    <w:rsid w:val="00190A92"/>
    <w:rsid w:val="001A0F89"/>
    <w:rsid w:val="001A2924"/>
    <w:rsid w:val="001A72C2"/>
    <w:rsid w:val="001B1DCD"/>
    <w:rsid w:val="001C0B9F"/>
    <w:rsid w:val="001C1487"/>
    <w:rsid w:val="001C7764"/>
    <w:rsid w:val="001D2DE7"/>
    <w:rsid w:val="001D3946"/>
    <w:rsid w:val="001D3A93"/>
    <w:rsid w:val="001E5142"/>
    <w:rsid w:val="00206327"/>
    <w:rsid w:val="00214139"/>
    <w:rsid w:val="002141E0"/>
    <w:rsid w:val="00216D05"/>
    <w:rsid w:val="00227C6C"/>
    <w:rsid w:val="00250DE1"/>
    <w:rsid w:val="00260145"/>
    <w:rsid w:val="00266F11"/>
    <w:rsid w:val="00267EFE"/>
    <w:rsid w:val="0027197C"/>
    <w:rsid w:val="00272350"/>
    <w:rsid w:val="00276C58"/>
    <w:rsid w:val="002A1AA1"/>
    <w:rsid w:val="002A7864"/>
    <w:rsid w:val="002B136C"/>
    <w:rsid w:val="002B64A1"/>
    <w:rsid w:val="002C50C0"/>
    <w:rsid w:val="002D2DBB"/>
    <w:rsid w:val="002D5416"/>
    <w:rsid w:val="00314161"/>
    <w:rsid w:val="00316DDF"/>
    <w:rsid w:val="003249CD"/>
    <w:rsid w:val="00331E89"/>
    <w:rsid w:val="00344C64"/>
    <w:rsid w:val="00351E22"/>
    <w:rsid w:val="00356DFA"/>
    <w:rsid w:val="0036088B"/>
    <w:rsid w:val="00396EE2"/>
    <w:rsid w:val="0039786A"/>
    <w:rsid w:val="003A0FEA"/>
    <w:rsid w:val="003A2791"/>
    <w:rsid w:val="003A2D79"/>
    <w:rsid w:val="003B46D0"/>
    <w:rsid w:val="003B4DE2"/>
    <w:rsid w:val="003D3D0E"/>
    <w:rsid w:val="003D6444"/>
    <w:rsid w:val="003E520B"/>
    <w:rsid w:val="003E75DC"/>
    <w:rsid w:val="003E7621"/>
    <w:rsid w:val="003F7471"/>
    <w:rsid w:val="00407304"/>
    <w:rsid w:val="0041139A"/>
    <w:rsid w:val="00420ACE"/>
    <w:rsid w:val="00420DAB"/>
    <w:rsid w:val="00426DC7"/>
    <w:rsid w:val="00452CEB"/>
    <w:rsid w:val="004563C7"/>
    <w:rsid w:val="004612E0"/>
    <w:rsid w:val="0046216C"/>
    <w:rsid w:val="00464E47"/>
    <w:rsid w:val="0046507D"/>
    <w:rsid w:val="0047128B"/>
    <w:rsid w:val="00472A2B"/>
    <w:rsid w:val="00477CFD"/>
    <w:rsid w:val="00481CF5"/>
    <w:rsid w:val="0048350D"/>
    <w:rsid w:val="00495FCC"/>
    <w:rsid w:val="00496551"/>
    <w:rsid w:val="004B7EB4"/>
    <w:rsid w:val="004D0CB1"/>
    <w:rsid w:val="004D5D18"/>
    <w:rsid w:val="004F0BD4"/>
    <w:rsid w:val="005051A0"/>
    <w:rsid w:val="00506F22"/>
    <w:rsid w:val="00512D96"/>
    <w:rsid w:val="00517A6C"/>
    <w:rsid w:val="00525FBF"/>
    <w:rsid w:val="00531136"/>
    <w:rsid w:val="00545EAA"/>
    <w:rsid w:val="0054696A"/>
    <w:rsid w:val="005474AD"/>
    <w:rsid w:val="005610C1"/>
    <w:rsid w:val="00561415"/>
    <w:rsid w:val="00561F0B"/>
    <w:rsid w:val="00567A6F"/>
    <w:rsid w:val="005743A8"/>
    <w:rsid w:val="00580E87"/>
    <w:rsid w:val="005817F0"/>
    <w:rsid w:val="00595B88"/>
    <w:rsid w:val="005961DA"/>
    <w:rsid w:val="005A4AD2"/>
    <w:rsid w:val="005A7071"/>
    <w:rsid w:val="005B17E2"/>
    <w:rsid w:val="005B55B0"/>
    <w:rsid w:val="005B59C5"/>
    <w:rsid w:val="005C2676"/>
    <w:rsid w:val="005C377A"/>
    <w:rsid w:val="005C7070"/>
    <w:rsid w:val="005D1AB1"/>
    <w:rsid w:val="005D3188"/>
    <w:rsid w:val="005E03AC"/>
    <w:rsid w:val="005E395C"/>
    <w:rsid w:val="005F5B1B"/>
    <w:rsid w:val="00600A20"/>
    <w:rsid w:val="006075D0"/>
    <w:rsid w:val="0061087D"/>
    <w:rsid w:val="006113C8"/>
    <w:rsid w:val="0062228E"/>
    <w:rsid w:val="006261B6"/>
    <w:rsid w:val="00643318"/>
    <w:rsid w:val="0065030C"/>
    <w:rsid w:val="00650FB4"/>
    <w:rsid w:val="00651FE3"/>
    <w:rsid w:val="0065543F"/>
    <w:rsid w:val="00657FAE"/>
    <w:rsid w:val="0066438E"/>
    <w:rsid w:val="006700B5"/>
    <w:rsid w:val="006773D9"/>
    <w:rsid w:val="00693678"/>
    <w:rsid w:val="00695C21"/>
    <w:rsid w:val="006A2693"/>
    <w:rsid w:val="006A652E"/>
    <w:rsid w:val="006B1ECE"/>
    <w:rsid w:val="006B3C36"/>
    <w:rsid w:val="006B3F46"/>
    <w:rsid w:val="006B5F09"/>
    <w:rsid w:val="006C15F0"/>
    <w:rsid w:val="006C79CC"/>
    <w:rsid w:val="006D0D9D"/>
    <w:rsid w:val="006E0EAE"/>
    <w:rsid w:val="006E6F0C"/>
    <w:rsid w:val="006F0710"/>
    <w:rsid w:val="006F5A35"/>
    <w:rsid w:val="0070313F"/>
    <w:rsid w:val="00704D08"/>
    <w:rsid w:val="007053C7"/>
    <w:rsid w:val="00706571"/>
    <w:rsid w:val="00744543"/>
    <w:rsid w:val="00751D0A"/>
    <w:rsid w:val="0075395F"/>
    <w:rsid w:val="007642F4"/>
    <w:rsid w:val="00775DF2"/>
    <w:rsid w:val="00777A3D"/>
    <w:rsid w:val="0078535A"/>
    <w:rsid w:val="007A0840"/>
    <w:rsid w:val="007A2621"/>
    <w:rsid w:val="007A2778"/>
    <w:rsid w:val="007A6ECC"/>
    <w:rsid w:val="007B2A1F"/>
    <w:rsid w:val="007D6EC0"/>
    <w:rsid w:val="007E3A0F"/>
    <w:rsid w:val="007F7C66"/>
    <w:rsid w:val="0080058E"/>
    <w:rsid w:val="00817AAA"/>
    <w:rsid w:val="00826E11"/>
    <w:rsid w:val="00827A20"/>
    <w:rsid w:val="00830050"/>
    <w:rsid w:val="00832D7D"/>
    <w:rsid w:val="00834B0E"/>
    <w:rsid w:val="00837C3B"/>
    <w:rsid w:val="00840CD0"/>
    <w:rsid w:val="00841276"/>
    <w:rsid w:val="00844474"/>
    <w:rsid w:val="0084554B"/>
    <w:rsid w:val="00853E53"/>
    <w:rsid w:val="00856494"/>
    <w:rsid w:val="00866818"/>
    <w:rsid w:val="008752CA"/>
    <w:rsid w:val="00876B32"/>
    <w:rsid w:val="008A1A4D"/>
    <w:rsid w:val="008A2924"/>
    <w:rsid w:val="008B5115"/>
    <w:rsid w:val="008C4332"/>
    <w:rsid w:val="008D21D2"/>
    <w:rsid w:val="008D4CC1"/>
    <w:rsid w:val="008D56E9"/>
    <w:rsid w:val="008E4510"/>
    <w:rsid w:val="008F7F6D"/>
    <w:rsid w:val="00912CF8"/>
    <w:rsid w:val="00915029"/>
    <w:rsid w:val="00920692"/>
    <w:rsid w:val="009243E2"/>
    <w:rsid w:val="00930AF1"/>
    <w:rsid w:val="00932D08"/>
    <w:rsid w:val="00941868"/>
    <w:rsid w:val="009506F5"/>
    <w:rsid w:val="009554CA"/>
    <w:rsid w:val="00961A5E"/>
    <w:rsid w:val="009627B7"/>
    <w:rsid w:val="00963097"/>
    <w:rsid w:val="009634EB"/>
    <w:rsid w:val="00970C22"/>
    <w:rsid w:val="00972E94"/>
    <w:rsid w:val="0097352A"/>
    <w:rsid w:val="009777CA"/>
    <w:rsid w:val="009946CF"/>
    <w:rsid w:val="00995942"/>
    <w:rsid w:val="0099719B"/>
    <w:rsid w:val="009B0C8C"/>
    <w:rsid w:val="009B0CE2"/>
    <w:rsid w:val="009C48BE"/>
    <w:rsid w:val="009D119B"/>
    <w:rsid w:val="009E0352"/>
    <w:rsid w:val="009E12A3"/>
    <w:rsid w:val="009F04FE"/>
    <w:rsid w:val="009F0AF0"/>
    <w:rsid w:val="009F4857"/>
    <w:rsid w:val="00A031F1"/>
    <w:rsid w:val="00A03D79"/>
    <w:rsid w:val="00A05701"/>
    <w:rsid w:val="00A12346"/>
    <w:rsid w:val="00A213AD"/>
    <w:rsid w:val="00A238C4"/>
    <w:rsid w:val="00A25DB7"/>
    <w:rsid w:val="00A34DBA"/>
    <w:rsid w:val="00A355A4"/>
    <w:rsid w:val="00A40A94"/>
    <w:rsid w:val="00A62833"/>
    <w:rsid w:val="00A62B7E"/>
    <w:rsid w:val="00A64E17"/>
    <w:rsid w:val="00A77DF5"/>
    <w:rsid w:val="00A828AD"/>
    <w:rsid w:val="00A93EA6"/>
    <w:rsid w:val="00AA242D"/>
    <w:rsid w:val="00AA7339"/>
    <w:rsid w:val="00AB3649"/>
    <w:rsid w:val="00AB48A7"/>
    <w:rsid w:val="00AC3371"/>
    <w:rsid w:val="00AC60B0"/>
    <w:rsid w:val="00AD2092"/>
    <w:rsid w:val="00AE4BCC"/>
    <w:rsid w:val="00AF5B4E"/>
    <w:rsid w:val="00B0110B"/>
    <w:rsid w:val="00B074E4"/>
    <w:rsid w:val="00B141D9"/>
    <w:rsid w:val="00B14C01"/>
    <w:rsid w:val="00B1788B"/>
    <w:rsid w:val="00B3237F"/>
    <w:rsid w:val="00B40DA8"/>
    <w:rsid w:val="00B41583"/>
    <w:rsid w:val="00B42DDB"/>
    <w:rsid w:val="00B50972"/>
    <w:rsid w:val="00B5467A"/>
    <w:rsid w:val="00B56897"/>
    <w:rsid w:val="00B73216"/>
    <w:rsid w:val="00B7433F"/>
    <w:rsid w:val="00B76295"/>
    <w:rsid w:val="00B82CE6"/>
    <w:rsid w:val="00BA5D8B"/>
    <w:rsid w:val="00BA6A75"/>
    <w:rsid w:val="00BB0DE8"/>
    <w:rsid w:val="00BC6A98"/>
    <w:rsid w:val="00BE5097"/>
    <w:rsid w:val="00BF1B83"/>
    <w:rsid w:val="00C0052E"/>
    <w:rsid w:val="00C11237"/>
    <w:rsid w:val="00C1379D"/>
    <w:rsid w:val="00C17E9E"/>
    <w:rsid w:val="00C23DBB"/>
    <w:rsid w:val="00C2550A"/>
    <w:rsid w:val="00C345A1"/>
    <w:rsid w:val="00C36F66"/>
    <w:rsid w:val="00C42CF3"/>
    <w:rsid w:val="00C46922"/>
    <w:rsid w:val="00C54BD3"/>
    <w:rsid w:val="00C54C7E"/>
    <w:rsid w:val="00C55870"/>
    <w:rsid w:val="00C6668D"/>
    <w:rsid w:val="00C70109"/>
    <w:rsid w:val="00C71A64"/>
    <w:rsid w:val="00C74718"/>
    <w:rsid w:val="00C93871"/>
    <w:rsid w:val="00CB1BBE"/>
    <w:rsid w:val="00CC35EF"/>
    <w:rsid w:val="00CC5538"/>
    <w:rsid w:val="00CD0E7C"/>
    <w:rsid w:val="00CD6A62"/>
    <w:rsid w:val="00CD7A3C"/>
    <w:rsid w:val="00CE43C2"/>
    <w:rsid w:val="00CF2284"/>
    <w:rsid w:val="00D01EEA"/>
    <w:rsid w:val="00D033BC"/>
    <w:rsid w:val="00D118F8"/>
    <w:rsid w:val="00D13BC4"/>
    <w:rsid w:val="00D141D5"/>
    <w:rsid w:val="00D152EE"/>
    <w:rsid w:val="00D17936"/>
    <w:rsid w:val="00D316DE"/>
    <w:rsid w:val="00D33681"/>
    <w:rsid w:val="00D42E4C"/>
    <w:rsid w:val="00D539E0"/>
    <w:rsid w:val="00D54AAF"/>
    <w:rsid w:val="00D56170"/>
    <w:rsid w:val="00D7019F"/>
    <w:rsid w:val="00D77A54"/>
    <w:rsid w:val="00D81418"/>
    <w:rsid w:val="00D83682"/>
    <w:rsid w:val="00D83950"/>
    <w:rsid w:val="00D93199"/>
    <w:rsid w:val="00D93EA5"/>
    <w:rsid w:val="00D94328"/>
    <w:rsid w:val="00DA14FA"/>
    <w:rsid w:val="00DA1E52"/>
    <w:rsid w:val="00DA3B34"/>
    <w:rsid w:val="00DA5B18"/>
    <w:rsid w:val="00DA61F1"/>
    <w:rsid w:val="00DB187E"/>
    <w:rsid w:val="00DB1CBB"/>
    <w:rsid w:val="00DB42EC"/>
    <w:rsid w:val="00DD080D"/>
    <w:rsid w:val="00DD11EA"/>
    <w:rsid w:val="00DD256C"/>
    <w:rsid w:val="00DF0F01"/>
    <w:rsid w:val="00DF45B0"/>
    <w:rsid w:val="00E017FF"/>
    <w:rsid w:val="00E07C32"/>
    <w:rsid w:val="00E111A6"/>
    <w:rsid w:val="00E15DE6"/>
    <w:rsid w:val="00E16544"/>
    <w:rsid w:val="00E172F5"/>
    <w:rsid w:val="00E30A91"/>
    <w:rsid w:val="00E31B72"/>
    <w:rsid w:val="00E41304"/>
    <w:rsid w:val="00E442E0"/>
    <w:rsid w:val="00E4530A"/>
    <w:rsid w:val="00E460C5"/>
    <w:rsid w:val="00E47FD0"/>
    <w:rsid w:val="00E53C56"/>
    <w:rsid w:val="00E655A2"/>
    <w:rsid w:val="00E65E45"/>
    <w:rsid w:val="00E74827"/>
    <w:rsid w:val="00E75D46"/>
    <w:rsid w:val="00E811F4"/>
    <w:rsid w:val="00E82421"/>
    <w:rsid w:val="00E84FB4"/>
    <w:rsid w:val="00E91D66"/>
    <w:rsid w:val="00E95ED2"/>
    <w:rsid w:val="00EA156B"/>
    <w:rsid w:val="00EA4F47"/>
    <w:rsid w:val="00EA5F87"/>
    <w:rsid w:val="00EA7B76"/>
    <w:rsid w:val="00EB278C"/>
    <w:rsid w:val="00EC1E32"/>
    <w:rsid w:val="00EC2498"/>
    <w:rsid w:val="00EE1369"/>
    <w:rsid w:val="00EE3FAD"/>
    <w:rsid w:val="00EE405B"/>
    <w:rsid w:val="00EF50A8"/>
    <w:rsid w:val="00F00038"/>
    <w:rsid w:val="00F077F4"/>
    <w:rsid w:val="00F10CDC"/>
    <w:rsid w:val="00F1492E"/>
    <w:rsid w:val="00F16B84"/>
    <w:rsid w:val="00F31775"/>
    <w:rsid w:val="00F32428"/>
    <w:rsid w:val="00F32B5C"/>
    <w:rsid w:val="00F353FA"/>
    <w:rsid w:val="00F40783"/>
    <w:rsid w:val="00F41712"/>
    <w:rsid w:val="00F41A55"/>
    <w:rsid w:val="00F4724B"/>
    <w:rsid w:val="00F51419"/>
    <w:rsid w:val="00F51C06"/>
    <w:rsid w:val="00F5625F"/>
    <w:rsid w:val="00F64111"/>
    <w:rsid w:val="00F64765"/>
    <w:rsid w:val="00F6725B"/>
    <w:rsid w:val="00F7502D"/>
    <w:rsid w:val="00F80E89"/>
    <w:rsid w:val="00F830F2"/>
    <w:rsid w:val="00F85595"/>
    <w:rsid w:val="00F92336"/>
    <w:rsid w:val="00FA13E7"/>
    <w:rsid w:val="00FA2C5F"/>
    <w:rsid w:val="00FA5830"/>
    <w:rsid w:val="00FB0BF9"/>
    <w:rsid w:val="00FB2FCC"/>
    <w:rsid w:val="00FB7B07"/>
    <w:rsid w:val="00FB7B44"/>
    <w:rsid w:val="00FC538E"/>
    <w:rsid w:val="00FC6A3B"/>
    <w:rsid w:val="00FD025A"/>
    <w:rsid w:val="00FD6857"/>
    <w:rsid w:val="00FE22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ABB63"/>
  <w15:chartTrackingRefBased/>
  <w15:docId w15:val="{42D1462E-0FC3-434C-9113-9366B39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№7"/>
    <w:qFormat/>
    <w:rsid w:val="00CD6A62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0">
    <w:name w:val="heading 4"/>
    <w:basedOn w:val="3"/>
    <w:next w:val="11"/>
    <w:link w:val="41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aliases w:val="№13"/>
    <w:basedOn w:val="a"/>
    <w:next w:val="a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0">
    <w:name w:val="heading 6"/>
    <w:aliases w:val="№14"/>
    <w:basedOn w:val="a"/>
    <w:next w:val="a"/>
    <w:link w:val="61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">
    <w:name w:val="№9. Содержание"/>
    <w:basedOn w:val="a"/>
    <w:next w:val="1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aliases w:val="№19"/>
    <w:basedOn w:val="a"/>
    <w:next w:val="a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21">
    <w:name w:val="№2. введение"/>
    <w:basedOn w:val="a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11">
    <w:name w:val="№1. Абзац. Основной текст"/>
    <w:basedOn w:val="a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1">
    <w:name w:val="Заголовок 4 Знак"/>
    <w:link w:val="40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3">
    <w:name w:val="TOC Heading"/>
    <w:aliases w:val="№18"/>
    <w:basedOn w:val="a"/>
    <w:next w:val="a"/>
    <w:uiPriority w:val="39"/>
    <w:unhideWhenUsed/>
    <w:qFormat/>
    <w:rsid w:val="003249CD"/>
    <w:pPr>
      <w:ind w:firstLine="0"/>
    </w:pPr>
    <w:rPr>
      <w:b/>
      <w:lang w:eastAsia="ru-RU"/>
    </w:rPr>
  </w:style>
  <w:style w:type="paragraph" w:styleId="a4">
    <w:name w:val="No Spacing"/>
    <w:aliases w:val="№11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31">
    <w:name w:val="№3. заключение"/>
    <w:basedOn w:val="a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8">
    <w:name w:val="№8. по центру"/>
    <w:basedOn w:val="a"/>
    <w:qFormat/>
    <w:rsid w:val="00517A6C"/>
    <w:pPr>
      <w:jc w:val="center"/>
    </w:pPr>
    <w:rPr>
      <w:b/>
      <w:szCs w:val="28"/>
    </w:rPr>
  </w:style>
  <w:style w:type="paragraph" w:customStyle="1" w:styleId="4">
    <w:name w:val="№4. маркированный список"/>
    <w:basedOn w:val="11"/>
    <w:qFormat/>
    <w:rsid w:val="00B0110B"/>
    <w:pPr>
      <w:numPr>
        <w:numId w:val="19"/>
      </w:numPr>
      <w:ind w:left="0" w:firstLine="709"/>
    </w:pPr>
  </w:style>
  <w:style w:type="paragraph" w:customStyle="1" w:styleId="6">
    <w:name w:val="№6. нумерованный список"/>
    <w:basedOn w:val="1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5">
    <w:name w:val="caption"/>
    <w:aliases w:val="№17"/>
    <w:basedOn w:val="a"/>
    <w:next w:val="a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100">
    <w:name w:val="№10. таблица"/>
    <w:basedOn w:val="a"/>
    <w:qFormat/>
    <w:rsid w:val="00DA14FA"/>
    <w:pPr>
      <w:ind w:firstLine="0"/>
    </w:pPr>
  </w:style>
  <w:style w:type="paragraph" w:customStyle="1" w:styleId="51">
    <w:name w:val="№5. название таблицы"/>
    <w:basedOn w:val="a5"/>
    <w:qFormat/>
    <w:rsid w:val="00DB42EC"/>
    <w:pPr>
      <w:jc w:val="left"/>
    </w:pPr>
  </w:style>
  <w:style w:type="paragraph" w:styleId="22">
    <w:name w:val="toc 2"/>
    <w:aliases w:val="№.20"/>
    <w:basedOn w:val="a"/>
    <w:next w:val="a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6">
    <w:name w:val="Hyperlink"/>
    <w:aliases w:val="№23"/>
    <w:uiPriority w:val="99"/>
    <w:unhideWhenUsed/>
    <w:rsid w:val="006A2693"/>
    <w:rPr>
      <w:color w:val="0000FF"/>
      <w:u w:val="single"/>
    </w:rPr>
  </w:style>
  <w:style w:type="paragraph" w:styleId="32">
    <w:name w:val="toc 3"/>
    <w:basedOn w:val="a"/>
    <w:next w:val="a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aliases w:val="№13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header"/>
    <w:aliases w:val="№21"/>
    <w:basedOn w:val="a"/>
    <w:link w:val="a8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8">
    <w:name w:val="Верхний колонтитул Знак"/>
    <w:aliases w:val="№21 Знак"/>
    <w:link w:val="a7"/>
    <w:uiPriority w:val="99"/>
    <w:rsid w:val="0013657C"/>
    <w:rPr>
      <w:rFonts w:eastAsia="Times New Roman"/>
      <w:sz w:val="22"/>
      <w:szCs w:val="22"/>
    </w:rPr>
  </w:style>
  <w:style w:type="paragraph" w:styleId="a9">
    <w:name w:val="footer"/>
    <w:aliases w:val="№22"/>
    <w:basedOn w:val="a"/>
    <w:link w:val="aa"/>
    <w:uiPriority w:val="99"/>
    <w:unhideWhenUsed/>
    <w:rsid w:val="003249CD"/>
    <w:pPr>
      <w:tabs>
        <w:tab w:val="center" w:pos="4677"/>
        <w:tab w:val="right" w:pos="9355"/>
      </w:tabs>
    </w:pPr>
    <w:rPr>
      <w:rFonts w:asciiTheme="minorHAnsi" w:hAnsiTheme="minorHAnsi"/>
      <w:sz w:val="22"/>
      <w:lang w:val="x-none"/>
    </w:rPr>
  </w:style>
  <w:style w:type="character" w:customStyle="1" w:styleId="aa">
    <w:name w:val="Нижний колонтитул Знак"/>
    <w:aliases w:val="№22 Знак"/>
    <w:link w:val="a9"/>
    <w:uiPriority w:val="99"/>
    <w:rsid w:val="003249CD"/>
    <w:rPr>
      <w:rFonts w:asciiTheme="minorHAnsi" w:hAnsiTheme="minorHAnsi"/>
      <w:sz w:val="22"/>
      <w:szCs w:val="22"/>
      <w:lang w:val="x-none" w:eastAsia="en-US"/>
    </w:rPr>
  </w:style>
  <w:style w:type="character" w:customStyle="1" w:styleId="61">
    <w:name w:val="Заголовок 6 Знак"/>
    <w:aliases w:val="№14 Знак"/>
    <w:link w:val="60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b">
    <w:name w:val="Table Grid"/>
    <w:basedOn w:val="a1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24">
    <w:name w:val="№24. Код программы"/>
    <w:basedOn w:val="a"/>
    <w:qFormat/>
    <w:rsid w:val="00E017FF"/>
    <w:pPr>
      <w:ind w:firstLine="0"/>
    </w:pPr>
    <w:rPr>
      <w:rFonts w:ascii="Courier New" w:hAnsi="Courier New"/>
      <w:sz w:val="26"/>
    </w:rPr>
  </w:style>
  <w:style w:type="paragraph" w:styleId="ae">
    <w:name w:val="Normal (Web)"/>
    <w:basedOn w:val="a"/>
    <w:uiPriority w:val="99"/>
    <w:semiHidden/>
    <w:unhideWhenUsed/>
    <w:rsid w:val="00E017FF"/>
    <w:rPr>
      <w:sz w:val="24"/>
      <w:szCs w:val="24"/>
    </w:rPr>
  </w:style>
  <w:style w:type="paragraph" w:styleId="af">
    <w:name w:val="footnote text"/>
    <w:basedOn w:val="a"/>
    <w:link w:val="af0"/>
    <w:uiPriority w:val="99"/>
    <w:semiHidden/>
    <w:unhideWhenUsed/>
    <w:rsid w:val="0046216C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6216C"/>
    <w:rPr>
      <w:rFonts w:ascii="Times New Roman" w:hAnsi="Times New Roman"/>
      <w:lang w:val="ru-RU" w:eastAsia="en-US"/>
    </w:rPr>
  </w:style>
  <w:style w:type="character" w:styleId="af1">
    <w:name w:val="footnote reference"/>
    <w:basedOn w:val="a0"/>
    <w:uiPriority w:val="99"/>
    <w:semiHidden/>
    <w:unhideWhenUsed/>
    <w:rsid w:val="0046216C"/>
    <w:rPr>
      <w:vertAlign w:val="superscript"/>
    </w:rPr>
  </w:style>
  <w:style w:type="paragraph" w:customStyle="1" w:styleId="121">
    <w:name w:val="№12. Заголовок 1"/>
    <w:aliases w:val="2..4"/>
    <w:basedOn w:val="a"/>
    <w:next w:val="a"/>
    <w:link w:val="1210"/>
    <w:qFormat/>
    <w:rsid w:val="001B1DCD"/>
    <w:rPr>
      <w:b/>
    </w:rPr>
  </w:style>
  <w:style w:type="character" w:customStyle="1" w:styleId="1210">
    <w:name w:val="№12. Заголовок 1 Знак"/>
    <w:aliases w:val="2..4 Знак"/>
    <w:basedOn w:val="a0"/>
    <w:link w:val="121"/>
    <w:rsid w:val="001B1DCD"/>
    <w:rPr>
      <w:rFonts w:ascii="Times New Roman" w:hAnsi="Times New Roman"/>
      <w:b/>
      <w:sz w:val="28"/>
      <w:szCs w:val="22"/>
      <w:lang w:val="ru-RU" w:eastAsia="en-US"/>
    </w:rPr>
  </w:style>
  <w:style w:type="paragraph" w:styleId="af2">
    <w:name w:val="envelope address"/>
    <w:basedOn w:val="a"/>
    <w:uiPriority w:val="99"/>
    <w:semiHidden/>
    <w:unhideWhenUsed/>
    <w:rsid w:val="003249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f3">
    <w:name w:val="Обычный ."/>
    <w:autoRedefine/>
    <w:qFormat/>
    <w:rsid w:val="00CD6A62"/>
    <w:pPr>
      <w:spacing w:after="160"/>
      <w:ind w:right="851"/>
      <w:jc w:val="center"/>
    </w:pPr>
    <w:rPr>
      <w:rFonts w:ascii="Times New Roman" w:hAnsi="Times New Roman"/>
      <w:sz w:val="28"/>
      <w:szCs w:val="28"/>
      <w:lang w:eastAsia="en-US"/>
    </w:rPr>
  </w:style>
  <w:style w:type="paragraph" w:customStyle="1" w:styleId="af4">
    <w:name w:val="Абзац. Основной текст"/>
    <w:basedOn w:val="a"/>
    <w:qFormat/>
    <w:rsid w:val="00A031F1"/>
    <w:pPr>
      <w:widowControl w:val="0"/>
      <w:jc w:val="both"/>
    </w:pPr>
    <w:rPr>
      <w:szCs w:val="28"/>
    </w:rPr>
  </w:style>
  <w:style w:type="paragraph" w:customStyle="1" w:styleId="af5">
    <w:name w:val="таблица"/>
    <w:basedOn w:val="a"/>
    <w:qFormat/>
    <w:rsid w:val="000467F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l\OneDrive\&#1044;&#1086;&#1082;&#1091;&#1084;&#1077;&#1085;&#1090;&#1099;\&#1053;&#1072;&#1089;&#1090;&#1088;&#1072;&#1080;&#1074;&#1072;&#1077;&#1084;&#1099;&#1077;%20&#1096;&#1072;&#1073;&#1083;&#1086;&#1085;&#1099;%20Office\Lab_Documenta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53CC6-ADF9-4353-B215-398D2F29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Lab_Documentation.dotx</Template>
  <TotalTime>172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3647</CharactersWithSpaces>
  <SharedDoc>false</SharedDoc>
  <HLinks>
    <vt:vector size="42" baseType="variant">
      <vt:variant>
        <vt:i4>72548464</vt:i4>
      </vt:variant>
      <vt:variant>
        <vt:i4>38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_Toc492985253</vt:lpwstr>
      </vt:variant>
      <vt:variant>
        <vt:i4>72548464</vt:i4>
      </vt:variant>
      <vt:variant>
        <vt:i4>32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_Toc492985252</vt:lpwstr>
      </vt:variant>
      <vt:variant>
        <vt:i4>72548464</vt:i4>
      </vt:variant>
      <vt:variant>
        <vt:i4>26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_Toc492985251</vt:lpwstr>
      </vt:variant>
      <vt:variant>
        <vt:i4>72548464</vt:i4>
      </vt:variant>
      <vt:variant>
        <vt:i4>20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_Toc492985250</vt:lpwstr>
      </vt:variant>
      <vt:variant>
        <vt:i4>72482928</vt:i4>
      </vt:variant>
      <vt:variant>
        <vt:i4>14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_Toc492985249</vt:lpwstr>
      </vt:variant>
      <vt:variant>
        <vt:i4>72482928</vt:i4>
      </vt:variant>
      <vt:variant>
        <vt:i4>8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_Toc492985248</vt:lpwstr>
      </vt:variant>
      <vt:variant>
        <vt:i4>72482928</vt:i4>
      </vt:variant>
      <vt:variant>
        <vt:i4>2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cp:lastModifiedBy>User1</cp:lastModifiedBy>
  <cp:revision>9</cp:revision>
  <cp:lastPrinted>2021-04-01T19:52:00Z</cp:lastPrinted>
  <dcterms:created xsi:type="dcterms:W3CDTF">2021-02-18T08:30:00Z</dcterms:created>
  <dcterms:modified xsi:type="dcterms:W3CDTF">2021-09-28T13:15:00Z</dcterms:modified>
</cp:coreProperties>
</file>